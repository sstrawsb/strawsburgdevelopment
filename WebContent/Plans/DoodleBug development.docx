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66" w:rsidRDefault="000B063D" w:rsidP="004B58C7">
      <w:pPr>
        <w:pStyle w:val="Heading1"/>
        <w:jc w:val="center"/>
      </w:pPr>
      <w:r>
        <w:rPr>
          <w:noProof/>
        </w:rPr>
        <w:drawing>
          <wp:inline distT="0" distB="0" distL="0" distR="0">
            <wp:extent cx="2419350" cy="2200275"/>
            <wp:effectExtent l="0" t="0" r="0" b="9525"/>
            <wp:docPr id="1" name="Picture 1" descr="Placehold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966" w:rsidRPr="00E65BE5" w:rsidRDefault="00734953" w:rsidP="004B58C7">
      <w:pPr>
        <w:pStyle w:val="Heading1"/>
        <w:jc w:val="center"/>
      </w:pPr>
      <w:proofErr w:type="spellStart"/>
      <w:r>
        <w:t>DoodleBug</w:t>
      </w:r>
      <w:proofErr w:type="spellEnd"/>
      <w:r>
        <w:t xml:space="preserve"> D</w:t>
      </w:r>
      <w:bookmarkStart w:id="0" w:name="_GoBack"/>
      <w:bookmarkEnd w:id="0"/>
      <w:r w:rsidR="000B063D">
        <w:t>evelopment</w:t>
      </w:r>
    </w:p>
    <w:p w:rsidR="00103966" w:rsidRDefault="00DE318A" w:rsidP="004B58C7">
      <w:pPr>
        <w:pStyle w:val="StyleHeading124ptBoldOrangeRightAfter12ptTop"/>
        <w:jc w:val="center"/>
      </w:pPr>
      <w:r>
        <w:t>Web Site Creati</w:t>
      </w:r>
      <w:r w:rsidR="0022715D">
        <w:t>on</w:t>
      </w:r>
      <w:r>
        <w:t xml:space="preserve"> Strategy</w:t>
      </w:r>
    </w:p>
    <w:p w:rsidR="00103966" w:rsidRPr="00094D66" w:rsidRDefault="00DE318A" w:rsidP="004B58C7">
      <w:pPr>
        <w:pStyle w:val="StyleSub-Title1BlueGray"/>
        <w:jc w:val="center"/>
      </w:pPr>
      <w:r w:rsidRPr="00094D66">
        <w:t xml:space="preserve">Version </w:t>
      </w:r>
      <w:bookmarkStart w:id="1" w:name="Text3"/>
      <w:r w:rsidR="00CA2C58">
        <w:fldChar w:fldCharType="begin">
          <w:ffData>
            <w:name w:val="Text3"/>
            <w:enabled/>
            <w:calcOnExit w:val="0"/>
            <w:textInput>
              <w:default w:val="0.0"/>
            </w:textInput>
          </w:ffData>
        </w:fldChar>
      </w:r>
      <w:r w:rsidR="00CA2C58">
        <w:instrText xml:space="preserve"> FORMTEXT </w:instrText>
      </w:r>
      <w:r w:rsidR="00CA2C58">
        <w:fldChar w:fldCharType="separate"/>
      </w:r>
      <w:r w:rsidR="00CA2C58">
        <w:rPr>
          <w:noProof/>
        </w:rPr>
        <w:t>0.0</w:t>
      </w:r>
      <w:r w:rsidR="00CA2C58">
        <w:fldChar w:fldCharType="end"/>
      </w:r>
      <w:bookmarkEnd w:id="1"/>
    </w:p>
    <w:bookmarkStart w:id="2" w:name="Text2"/>
    <w:p w:rsidR="00103966" w:rsidRPr="00094D66" w:rsidRDefault="00CA2C58" w:rsidP="004B58C7">
      <w:pPr>
        <w:pStyle w:val="StyleSubTitle2VioletAfter48pt"/>
        <w:jc w:val="center"/>
      </w:pPr>
      <w:r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[Date published]</w:t>
      </w:r>
      <w:r>
        <w:fldChar w:fldCharType="end"/>
      </w:r>
      <w:bookmarkEnd w:id="2"/>
    </w:p>
    <w:p w:rsidR="002E67C0" w:rsidRPr="002E67C0" w:rsidRDefault="00103966" w:rsidP="004B58C7">
      <w:pPr>
        <w:pStyle w:val="StyleSubTitle312pt"/>
        <w:jc w:val="center"/>
      </w:pPr>
      <w:r w:rsidRPr="002E67C0">
        <w:t>Presented by:</w:t>
      </w:r>
    </w:p>
    <w:p w:rsidR="002E67C0" w:rsidRPr="002E67C0" w:rsidRDefault="00CA2C58" w:rsidP="004B58C7">
      <w:pPr>
        <w:pStyle w:val="StyleSubTitle312pt"/>
        <w:jc w:val="center"/>
      </w:pPr>
      <w:r>
        <w:fldChar w:fldCharType="begin">
          <w:ffData>
            <w:name w:val=""/>
            <w:enabled/>
            <w:calcOnExit w:val="0"/>
            <w:textInput>
              <w:default w:val="[Presenter's name]"/>
            </w:textInput>
          </w:ffData>
        </w:fldChar>
      </w:r>
      <w:r>
        <w:instrText xml:space="preserve"> FORMTEXT </w:instrText>
      </w:r>
      <w:r>
        <w:fldChar w:fldCharType="separate"/>
      </w:r>
      <w:r>
        <w:t>[Presenter's name]</w:t>
      </w:r>
      <w:r>
        <w:fldChar w:fldCharType="end"/>
      </w:r>
    </w:p>
    <w:p w:rsidR="002E67C0" w:rsidRPr="002E67C0" w:rsidRDefault="00BE2689" w:rsidP="00BE2689">
      <w:pPr>
        <w:pStyle w:val="StyleSubTitle312pt"/>
      </w:pPr>
      <w:r>
        <w:br w:type="page"/>
      </w:r>
    </w:p>
    <w:p w:rsidR="00210E48" w:rsidRDefault="002E67C0" w:rsidP="00BE2689">
      <w:pPr>
        <w:pStyle w:val="StyleDocTitle2Left"/>
      </w:pPr>
      <w:r>
        <w:lastRenderedPageBreak/>
        <w:t>W</w:t>
      </w:r>
      <w:r w:rsidR="00CA2C58">
        <w:t>eb site c</w:t>
      </w:r>
      <w:r w:rsidR="0022715D">
        <w:t>reation</w:t>
      </w:r>
      <w:r w:rsidR="00CA2C58">
        <w:t xml:space="preserve"> s</w:t>
      </w:r>
      <w:r w:rsidR="002C71C7">
        <w:t>trategy</w:t>
      </w:r>
    </w:p>
    <w:p w:rsidR="00210E48" w:rsidRDefault="00210E48" w:rsidP="00BE2689">
      <w:r>
        <w:t xml:space="preserve">Developing a </w:t>
      </w:r>
      <w:r w:rsidR="0022715D">
        <w:t>W</w:t>
      </w:r>
      <w:r w:rsidR="0055334E">
        <w:t>eb presence</w:t>
      </w:r>
      <w:r>
        <w:t xml:space="preserve"> </w:t>
      </w:r>
      <w:r w:rsidR="00B9614A">
        <w:t xml:space="preserve">in the marketplace </w:t>
      </w:r>
      <w:r w:rsidR="00143B45">
        <w:t xml:space="preserve">for </w:t>
      </w:r>
      <w:r w:rsidR="00251E5C">
        <w:t xml:space="preserve">your </w:t>
      </w:r>
      <w:r w:rsidR="00143B45">
        <w:t xml:space="preserve">product or service </w:t>
      </w:r>
      <w:r w:rsidR="00521C37">
        <w:t>is an important part of</w:t>
      </w:r>
      <w:r w:rsidR="00143B45">
        <w:t xml:space="preserve"> a successful marketing plan</w:t>
      </w:r>
      <w:r w:rsidR="0022715D">
        <w:t xml:space="preserve">. </w:t>
      </w:r>
      <w:r w:rsidR="007B4548">
        <w:t xml:space="preserve">The following steps and questions </w:t>
      </w:r>
      <w:r w:rsidR="00F63E6C">
        <w:t>can</w:t>
      </w:r>
      <w:r w:rsidR="007B4548">
        <w:t xml:space="preserve"> help you to</w:t>
      </w:r>
      <w:r w:rsidR="00B9614A">
        <w:t xml:space="preserve"> develop your</w:t>
      </w:r>
      <w:r>
        <w:t xml:space="preserve"> </w:t>
      </w:r>
      <w:r w:rsidR="00B9614A">
        <w:t xml:space="preserve">marketing </w:t>
      </w:r>
      <w:r w:rsidR="0022715D">
        <w:t>W</w:t>
      </w:r>
      <w:r w:rsidR="00B9614A">
        <w:t>eb site</w:t>
      </w:r>
      <w:r>
        <w:t>.</w:t>
      </w:r>
    </w:p>
    <w:p w:rsidR="0055334E" w:rsidRPr="00A82535" w:rsidRDefault="0055334E" w:rsidP="00BE2689">
      <w:pPr>
        <w:pStyle w:val="Header2"/>
      </w:pPr>
      <w:r w:rsidRPr="0055334E">
        <w:t xml:space="preserve"> </w:t>
      </w:r>
      <w:r w:rsidRPr="00A82535">
        <w:t>Planning</w:t>
      </w:r>
      <w:r w:rsidR="00B54BFA">
        <w:t xml:space="preserve"> the site</w:t>
      </w:r>
    </w:p>
    <w:p w:rsidR="0055334E" w:rsidRPr="00E65BE5" w:rsidRDefault="0055334E" w:rsidP="00BE2689">
      <w:pPr>
        <w:pStyle w:val="Header3"/>
      </w:pPr>
      <w:r w:rsidRPr="00E65BE5">
        <w:t>Research</w:t>
      </w:r>
    </w:p>
    <w:p w:rsidR="00266925" w:rsidRPr="009665C5" w:rsidRDefault="00CA2C58" w:rsidP="00BE2689">
      <w:pPr>
        <w:pStyle w:val="Header4"/>
      </w:pPr>
      <w:r>
        <w:t>Research and s</w:t>
      </w:r>
      <w:r w:rsidR="0055334E" w:rsidRPr="009665C5">
        <w:t>cheduling</w:t>
      </w:r>
    </w:p>
    <w:p w:rsidR="00B9614A" w:rsidRPr="00F478BC" w:rsidRDefault="0044713F" w:rsidP="00F478BC">
      <w:pPr>
        <w:pStyle w:val="Indentedexampleparagraph"/>
      </w:pPr>
      <w:r>
        <w:t>[</w:t>
      </w:r>
      <w:r w:rsidR="0055334E" w:rsidRPr="0044713F">
        <w:rPr>
          <w:b/>
        </w:rPr>
        <w:t xml:space="preserve">Does your company need a </w:t>
      </w:r>
      <w:r w:rsidR="00B9614A" w:rsidRPr="0044713F">
        <w:rPr>
          <w:b/>
        </w:rPr>
        <w:t>W</w:t>
      </w:r>
      <w:r w:rsidR="0055334E" w:rsidRPr="0044713F">
        <w:rPr>
          <w:b/>
        </w:rPr>
        <w:t>eb</w:t>
      </w:r>
      <w:r w:rsidR="00B9614A" w:rsidRPr="0044713F">
        <w:rPr>
          <w:b/>
        </w:rPr>
        <w:t xml:space="preserve"> </w:t>
      </w:r>
      <w:r w:rsidR="0055334E" w:rsidRPr="0044713F">
        <w:rPr>
          <w:b/>
        </w:rPr>
        <w:t>site?</w:t>
      </w:r>
      <w:r w:rsidR="00B9614A" w:rsidRPr="0044713F">
        <w:rPr>
          <w:b/>
        </w:rPr>
        <w:t xml:space="preserve"> Research your competitors' Web presences and then determine if you need a Web site, and if so, how soon the site should be developed.</w:t>
      </w:r>
      <w:r>
        <w:t>]</w:t>
      </w:r>
    </w:p>
    <w:p w:rsidR="00B9614A" w:rsidRDefault="00B9614A" w:rsidP="00BE2689">
      <w:pPr>
        <w:pStyle w:val="TextEntry"/>
      </w:pPr>
    </w:p>
    <w:p w:rsidR="00F6509F" w:rsidRDefault="00F6509F" w:rsidP="00BE2689">
      <w:pPr>
        <w:pStyle w:val="TextEntry"/>
      </w:pPr>
    </w:p>
    <w:p w:rsidR="00F6509F" w:rsidRPr="00F6509F" w:rsidRDefault="00F6509F" w:rsidP="00BE2689">
      <w:pPr>
        <w:pStyle w:val="TextEntry"/>
      </w:pPr>
    </w:p>
    <w:p w:rsidR="00266925" w:rsidRPr="00266925" w:rsidRDefault="00CA2C58" w:rsidP="00BE2689">
      <w:pPr>
        <w:pStyle w:val="Header4"/>
      </w:pPr>
      <w:r>
        <w:t>Vision and p</w:t>
      </w:r>
      <w:r w:rsidR="00266925">
        <w:t>urpose</w:t>
      </w:r>
    </w:p>
    <w:p w:rsidR="0055334E" w:rsidRDefault="0044713F" w:rsidP="00F478BC">
      <w:pPr>
        <w:pStyle w:val="Indentedexampleparagraph"/>
      </w:pPr>
      <w:r>
        <w:t>[</w:t>
      </w:r>
      <w:r w:rsidR="00F6509F" w:rsidRPr="0044713F">
        <w:rPr>
          <w:b/>
        </w:rPr>
        <w:t>Determine the vision and purpose for your Web site.</w:t>
      </w:r>
      <w:r>
        <w:t>]</w:t>
      </w:r>
    </w:p>
    <w:p w:rsidR="00F6509F" w:rsidRDefault="00F6509F" w:rsidP="00BE2689">
      <w:pPr>
        <w:pStyle w:val="TextEntry"/>
      </w:pPr>
    </w:p>
    <w:p w:rsidR="00F6509F" w:rsidRDefault="00F6509F" w:rsidP="00BE2689">
      <w:pPr>
        <w:pStyle w:val="TextEntry"/>
      </w:pPr>
    </w:p>
    <w:p w:rsidR="00F6509F" w:rsidRDefault="00F6509F" w:rsidP="00BE2689">
      <w:pPr>
        <w:pStyle w:val="TextEntry"/>
      </w:pPr>
    </w:p>
    <w:p w:rsidR="00266925" w:rsidRPr="00266925" w:rsidRDefault="00CA2C58" w:rsidP="00BE2689">
      <w:pPr>
        <w:pStyle w:val="Header4"/>
      </w:pPr>
      <w:r>
        <w:t>Strategic o</w:t>
      </w:r>
      <w:r w:rsidR="0055334E" w:rsidRPr="00A82535">
        <w:t>bjectives</w:t>
      </w:r>
    </w:p>
    <w:p w:rsidR="0055334E" w:rsidRDefault="0044713F" w:rsidP="00F478BC">
      <w:pPr>
        <w:pStyle w:val="Indentedexampleparagraph"/>
      </w:pPr>
      <w:r>
        <w:t>[</w:t>
      </w:r>
      <w:r w:rsidR="00F6509F" w:rsidRPr="0044713F">
        <w:rPr>
          <w:b/>
        </w:rPr>
        <w:t xml:space="preserve">What are the strategic objectives </w:t>
      </w:r>
      <w:r w:rsidR="00CF3107" w:rsidRPr="0044713F">
        <w:rPr>
          <w:b/>
        </w:rPr>
        <w:t>of</w:t>
      </w:r>
      <w:r w:rsidR="00F6509F" w:rsidRPr="0044713F">
        <w:rPr>
          <w:b/>
        </w:rPr>
        <w:t xml:space="preserve"> your Web site? For example, do you want to provide on</w:t>
      </w:r>
      <w:r w:rsidR="0055334E" w:rsidRPr="0044713F">
        <w:rPr>
          <w:b/>
        </w:rPr>
        <w:t xml:space="preserve">line </w:t>
      </w:r>
      <w:r w:rsidR="00F6509F" w:rsidRPr="0044713F">
        <w:rPr>
          <w:b/>
        </w:rPr>
        <w:t>ordering or to announce new product</w:t>
      </w:r>
      <w:r w:rsidR="0055334E" w:rsidRPr="0044713F">
        <w:rPr>
          <w:b/>
        </w:rPr>
        <w:t>s</w:t>
      </w:r>
      <w:r w:rsidR="00F6509F" w:rsidRPr="0044713F">
        <w:rPr>
          <w:b/>
        </w:rPr>
        <w:t>?</w:t>
      </w:r>
      <w:r>
        <w:t>]</w:t>
      </w:r>
    </w:p>
    <w:p w:rsidR="00F6509F" w:rsidRDefault="00F6509F" w:rsidP="00BE2689">
      <w:pPr>
        <w:pStyle w:val="TextEntry"/>
      </w:pPr>
    </w:p>
    <w:p w:rsidR="00F6509F" w:rsidRDefault="00F6509F" w:rsidP="00BE2689">
      <w:pPr>
        <w:pStyle w:val="TextEntry"/>
      </w:pPr>
    </w:p>
    <w:p w:rsidR="00F6509F" w:rsidRDefault="00F6509F" w:rsidP="00BE2689">
      <w:pPr>
        <w:pStyle w:val="TextEntry"/>
      </w:pPr>
    </w:p>
    <w:p w:rsidR="00266925" w:rsidRPr="00266925" w:rsidRDefault="00CA2C58" w:rsidP="00BE2689">
      <w:pPr>
        <w:pStyle w:val="Header4"/>
      </w:pPr>
      <w:r>
        <w:t>Critical success f</w:t>
      </w:r>
      <w:r w:rsidR="0055334E" w:rsidRPr="00A82535">
        <w:t>actors</w:t>
      </w:r>
    </w:p>
    <w:p w:rsidR="0055334E" w:rsidRDefault="0044713F" w:rsidP="00F478BC">
      <w:pPr>
        <w:pStyle w:val="Indentedexampleparagraph"/>
      </w:pPr>
      <w:r>
        <w:t>[</w:t>
      </w:r>
      <w:r w:rsidR="00CF3107" w:rsidRPr="0044713F">
        <w:rPr>
          <w:b/>
        </w:rPr>
        <w:t>Describe</w:t>
      </w:r>
      <w:r w:rsidR="00F6509F" w:rsidRPr="0044713F">
        <w:rPr>
          <w:b/>
        </w:rPr>
        <w:t xml:space="preserve"> the processes </w:t>
      </w:r>
      <w:r w:rsidR="00F478BC" w:rsidRPr="0044713F">
        <w:rPr>
          <w:b/>
        </w:rPr>
        <w:t>required</w:t>
      </w:r>
      <w:r w:rsidR="00F6509F" w:rsidRPr="0044713F">
        <w:rPr>
          <w:b/>
        </w:rPr>
        <w:t xml:space="preserve"> </w:t>
      </w:r>
      <w:r w:rsidR="006478E6" w:rsidRPr="0044713F">
        <w:rPr>
          <w:b/>
        </w:rPr>
        <w:t>to create a</w:t>
      </w:r>
      <w:r w:rsidR="00F6509F" w:rsidRPr="0044713F">
        <w:rPr>
          <w:b/>
        </w:rPr>
        <w:t xml:space="preserve"> successful Web site.</w:t>
      </w:r>
      <w:r>
        <w:t>]</w:t>
      </w:r>
    </w:p>
    <w:p w:rsidR="00DE1866" w:rsidRDefault="00DE1866" w:rsidP="00BE2689">
      <w:pPr>
        <w:pStyle w:val="TextEntry"/>
      </w:pPr>
    </w:p>
    <w:p w:rsidR="00DE1866" w:rsidRDefault="00DE1866" w:rsidP="00BE2689">
      <w:pPr>
        <w:pStyle w:val="TextEntry"/>
      </w:pPr>
    </w:p>
    <w:p w:rsidR="00DE1866" w:rsidRDefault="00DE1866" w:rsidP="00BE2689">
      <w:pPr>
        <w:pStyle w:val="TextEntry"/>
      </w:pPr>
    </w:p>
    <w:p w:rsidR="00266925" w:rsidRPr="00266925" w:rsidRDefault="00BE2689" w:rsidP="00BE2689">
      <w:pPr>
        <w:pStyle w:val="Header4"/>
      </w:pPr>
      <w:r>
        <w:br w:type="page"/>
      </w:r>
      <w:r w:rsidR="0055334E" w:rsidRPr="00A82535">
        <w:lastRenderedPageBreak/>
        <w:t>Technolog</w:t>
      </w:r>
      <w:r w:rsidR="00D6687D">
        <w:t>y</w:t>
      </w:r>
    </w:p>
    <w:p w:rsidR="0055334E" w:rsidRDefault="0044713F" w:rsidP="00F478BC">
      <w:pPr>
        <w:pStyle w:val="Indentedexampleparagraph"/>
      </w:pPr>
      <w:r>
        <w:t>[</w:t>
      </w:r>
      <w:r w:rsidR="0055334E" w:rsidRPr="0044713F">
        <w:rPr>
          <w:b/>
        </w:rPr>
        <w:t xml:space="preserve">What technology will </w:t>
      </w:r>
      <w:r w:rsidR="00DE1866" w:rsidRPr="0044713F">
        <w:rPr>
          <w:b/>
        </w:rPr>
        <w:t xml:space="preserve">you </w:t>
      </w:r>
      <w:r w:rsidR="0055334E" w:rsidRPr="0044713F">
        <w:rPr>
          <w:b/>
        </w:rPr>
        <w:t>use</w:t>
      </w:r>
      <w:r w:rsidR="00DE1866" w:rsidRPr="0044713F">
        <w:rPr>
          <w:b/>
        </w:rPr>
        <w:t xml:space="preserve"> for your Web site</w:t>
      </w:r>
      <w:r w:rsidR="0055334E" w:rsidRPr="0044713F">
        <w:rPr>
          <w:b/>
        </w:rPr>
        <w:t>?</w:t>
      </w:r>
      <w:r w:rsidR="00DE1866" w:rsidRPr="0044713F">
        <w:rPr>
          <w:b/>
        </w:rPr>
        <w:t xml:space="preserve"> Determine the server type, where </w:t>
      </w:r>
      <w:r w:rsidR="00CF3107" w:rsidRPr="0044713F">
        <w:rPr>
          <w:b/>
        </w:rPr>
        <w:t xml:space="preserve">the server will be located, </w:t>
      </w:r>
      <w:r w:rsidR="00DE1866" w:rsidRPr="0044713F">
        <w:rPr>
          <w:b/>
        </w:rPr>
        <w:t>who will host your site</w:t>
      </w:r>
      <w:r w:rsidR="00CF3107" w:rsidRPr="0044713F">
        <w:rPr>
          <w:b/>
        </w:rPr>
        <w:t>, and who will provide technical support for the site and server</w:t>
      </w:r>
      <w:r w:rsidR="00DE1866" w:rsidRPr="0044713F">
        <w:rPr>
          <w:b/>
        </w:rPr>
        <w:t>.</w:t>
      </w:r>
      <w:r>
        <w:t>]</w:t>
      </w:r>
    </w:p>
    <w:p w:rsidR="00DE1866" w:rsidRDefault="00DE1866" w:rsidP="00BE2689">
      <w:pPr>
        <w:pStyle w:val="TextEntry"/>
      </w:pPr>
    </w:p>
    <w:p w:rsidR="00DE1866" w:rsidRDefault="00DE1866" w:rsidP="00BE2689">
      <w:pPr>
        <w:pStyle w:val="TextEntry"/>
      </w:pPr>
    </w:p>
    <w:p w:rsidR="00DE1866" w:rsidRDefault="00DE1866" w:rsidP="00BE2689">
      <w:pPr>
        <w:pStyle w:val="TextEntry"/>
      </w:pPr>
    </w:p>
    <w:p w:rsidR="00266925" w:rsidRPr="00266925" w:rsidRDefault="00CF3107" w:rsidP="00BE2689">
      <w:pPr>
        <w:pStyle w:val="Header4"/>
      </w:pPr>
      <w:r>
        <w:t>Risk and p</w:t>
      </w:r>
      <w:r w:rsidR="0055334E" w:rsidRPr="00A82535">
        <w:t xml:space="preserve">ain </w:t>
      </w:r>
      <w:r>
        <w:t>f</w:t>
      </w:r>
      <w:r w:rsidR="0055334E" w:rsidRPr="00A82535">
        <w:t>actors</w:t>
      </w:r>
    </w:p>
    <w:p w:rsidR="0055334E" w:rsidRDefault="0044713F" w:rsidP="00F478BC">
      <w:pPr>
        <w:pStyle w:val="Indentedexampleparagraph"/>
      </w:pPr>
      <w:r>
        <w:t>[</w:t>
      </w:r>
      <w:r w:rsidR="00DE1866" w:rsidRPr="0044713F">
        <w:rPr>
          <w:b/>
        </w:rPr>
        <w:t>Determine the costs of deploying your Web site, including such factors as your budget, downtime, change processes, and upgrades.</w:t>
      </w:r>
      <w:r>
        <w:t>]</w:t>
      </w:r>
    </w:p>
    <w:p w:rsidR="00DE1866" w:rsidRDefault="00DE1866" w:rsidP="00BE2689">
      <w:pPr>
        <w:pStyle w:val="TextEntry"/>
      </w:pPr>
    </w:p>
    <w:p w:rsidR="00DE1866" w:rsidRDefault="00DE1866" w:rsidP="00BE2689">
      <w:pPr>
        <w:pStyle w:val="TextEntry"/>
      </w:pPr>
    </w:p>
    <w:p w:rsidR="00EA759A" w:rsidRDefault="00EA759A" w:rsidP="00BE2689">
      <w:pPr>
        <w:pStyle w:val="TextEntry"/>
      </w:pPr>
    </w:p>
    <w:p w:rsidR="0055334E" w:rsidRPr="00A82535" w:rsidRDefault="0055334E" w:rsidP="00BE2689">
      <w:pPr>
        <w:pStyle w:val="Header3"/>
      </w:pPr>
      <w:r w:rsidRPr="00A82535">
        <w:t>Strategy</w:t>
      </w:r>
    </w:p>
    <w:p w:rsidR="00266925" w:rsidRPr="00266925" w:rsidRDefault="00CF3107" w:rsidP="00BE2689">
      <w:pPr>
        <w:pStyle w:val="Header4"/>
      </w:pPr>
      <w:r>
        <w:t>Competitive l</w:t>
      </w:r>
      <w:r w:rsidR="0055334E" w:rsidRPr="00A82535">
        <w:t>andscape</w:t>
      </w:r>
    </w:p>
    <w:p w:rsidR="0055334E" w:rsidRDefault="0044713F" w:rsidP="00F478BC">
      <w:pPr>
        <w:pStyle w:val="Indentedexampleparagraph"/>
      </w:pPr>
      <w:r>
        <w:t>[</w:t>
      </w:r>
      <w:r w:rsidR="00DE1866" w:rsidRPr="0044713F">
        <w:rPr>
          <w:b/>
        </w:rPr>
        <w:t xml:space="preserve">Use the following </w:t>
      </w:r>
      <w:r w:rsidR="00CF3107" w:rsidRPr="0044713F">
        <w:rPr>
          <w:b/>
        </w:rPr>
        <w:t>table</w:t>
      </w:r>
      <w:r w:rsidR="00DE1866" w:rsidRPr="0044713F">
        <w:rPr>
          <w:b/>
        </w:rPr>
        <w:t xml:space="preserve"> to evaluate </w:t>
      </w:r>
      <w:r w:rsidR="00EA759A" w:rsidRPr="0044713F">
        <w:rPr>
          <w:b/>
        </w:rPr>
        <w:t>the market</w:t>
      </w:r>
      <w:r w:rsidR="00CF3107" w:rsidRPr="0044713F">
        <w:rPr>
          <w:b/>
        </w:rPr>
        <w:t>, measured</w:t>
      </w:r>
      <w:r w:rsidR="00EA759A" w:rsidRPr="0044713F">
        <w:rPr>
          <w:b/>
        </w:rPr>
        <w:t xml:space="preserve"> against your competitors</w:t>
      </w:r>
      <w:r w:rsidR="00F63E6C" w:rsidRPr="0044713F">
        <w:rPr>
          <w:b/>
        </w:rPr>
        <w:t>'</w:t>
      </w:r>
      <w:r w:rsidR="00EA759A" w:rsidRPr="0044713F">
        <w:rPr>
          <w:b/>
        </w:rPr>
        <w:t xml:space="preserve"> Web sites</w:t>
      </w:r>
      <w:r w:rsidR="00CF3107" w:rsidRPr="0044713F">
        <w:rPr>
          <w:b/>
        </w:rPr>
        <w:t>. This will help you</w:t>
      </w:r>
      <w:r w:rsidR="00EA759A" w:rsidRPr="0044713F">
        <w:rPr>
          <w:b/>
        </w:rPr>
        <w:t xml:space="preserve"> determine how to make your Web site competitive.</w:t>
      </w:r>
      <w:r>
        <w:t>]</w:t>
      </w:r>
    </w:p>
    <w:tbl>
      <w:tblPr>
        <w:tblW w:w="9738" w:type="dxa"/>
        <w:tblInd w:w="378" w:type="dxa"/>
        <w:tblBorders>
          <w:top w:val="single" w:sz="4" w:space="0" w:color="auto"/>
          <w:bottom w:val="single" w:sz="4" w:space="0" w:color="auto"/>
          <w:right w:val="single" w:sz="4" w:space="0" w:color="FFFFFF"/>
          <w:insideH w:val="single" w:sz="4" w:space="0" w:color="auto"/>
          <w:insideV w:val="dashSmallGap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60"/>
        <w:gridCol w:w="1980"/>
        <w:gridCol w:w="1890"/>
        <w:gridCol w:w="1890"/>
        <w:gridCol w:w="1818"/>
      </w:tblGrid>
      <w:tr w:rsidR="00833713" w:rsidRPr="00833713">
        <w:tc>
          <w:tcPr>
            <w:tcW w:w="2160" w:type="dxa"/>
            <w:shd w:val="clear" w:color="auto" w:fill="666699"/>
          </w:tcPr>
          <w:p w:rsidR="00833713" w:rsidRPr="00942D00" w:rsidRDefault="00833713" w:rsidP="00BE2689"/>
        </w:tc>
        <w:tc>
          <w:tcPr>
            <w:tcW w:w="1980" w:type="dxa"/>
            <w:shd w:val="clear" w:color="auto" w:fill="666699"/>
          </w:tcPr>
          <w:p w:rsidR="00833713" w:rsidRPr="00942D00" w:rsidRDefault="00EA759A" w:rsidP="00BE2689">
            <w:pPr>
              <w:pStyle w:val="TblHeader"/>
              <w:rPr>
                <w:rFonts w:ascii="Verdana" w:hAnsi="Verdana"/>
                <w:i w:val="0"/>
              </w:rPr>
            </w:pPr>
            <w:r w:rsidRPr="00942D00">
              <w:rPr>
                <w:i w:val="0"/>
              </w:rPr>
              <w:fldChar w:fldCharType="begin"/>
            </w:r>
            <w:r w:rsidRPr="00942D00">
              <w:rPr>
                <w:i w:val="0"/>
              </w:rPr>
              <w:instrText xml:space="preserve"> MACROBUTTON  DoFieldClick [Company Name] </w:instrText>
            </w:r>
            <w:r w:rsidRPr="00942D00">
              <w:rPr>
                <w:i w:val="0"/>
              </w:rPr>
              <w:fldChar w:fldCharType="end"/>
            </w:r>
          </w:p>
        </w:tc>
        <w:tc>
          <w:tcPr>
            <w:tcW w:w="1890" w:type="dxa"/>
            <w:shd w:val="clear" w:color="auto" w:fill="666699"/>
          </w:tcPr>
          <w:p w:rsidR="00833713" w:rsidRPr="00942D00" w:rsidRDefault="00EA759A" w:rsidP="00BE2689">
            <w:pPr>
              <w:pStyle w:val="TblHeader"/>
              <w:rPr>
                <w:rFonts w:ascii="Verdana" w:hAnsi="Verdana"/>
                <w:i w:val="0"/>
              </w:rPr>
            </w:pPr>
            <w:r w:rsidRPr="00942D00">
              <w:rPr>
                <w:i w:val="0"/>
              </w:rPr>
              <w:fldChar w:fldCharType="begin"/>
            </w:r>
            <w:r w:rsidRPr="00942D00">
              <w:rPr>
                <w:i w:val="0"/>
              </w:rPr>
              <w:instrText xml:space="preserve"> MACROBUTTON  DoFieldClick [Competitor A] </w:instrText>
            </w:r>
            <w:r w:rsidRPr="00942D00">
              <w:rPr>
                <w:i w:val="0"/>
              </w:rPr>
              <w:fldChar w:fldCharType="end"/>
            </w:r>
          </w:p>
        </w:tc>
        <w:tc>
          <w:tcPr>
            <w:tcW w:w="1890" w:type="dxa"/>
            <w:shd w:val="clear" w:color="auto" w:fill="666699"/>
          </w:tcPr>
          <w:p w:rsidR="00833713" w:rsidRPr="00942D00" w:rsidRDefault="00EA759A" w:rsidP="00BE2689">
            <w:pPr>
              <w:pStyle w:val="TblHeader"/>
              <w:rPr>
                <w:rFonts w:ascii="Verdana" w:hAnsi="Verdana"/>
                <w:bCs/>
                <w:i w:val="0"/>
              </w:rPr>
            </w:pPr>
            <w:r w:rsidRPr="00942D00">
              <w:rPr>
                <w:i w:val="0"/>
              </w:rPr>
              <w:fldChar w:fldCharType="begin"/>
            </w:r>
            <w:r w:rsidRPr="00942D00">
              <w:rPr>
                <w:i w:val="0"/>
              </w:rPr>
              <w:instrText xml:space="preserve"> MACROBUTTON  DoFieldClick [Competitor B] </w:instrText>
            </w:r>
            <w:r w:rsidRPr="00942D00">
              <w:rPr>
                <w:i w:val="0"/>
              </w:rPr>
              <w:fldChar w:fldCharType="end"/>
            </w:r>
          </w:p>
        </w:tc>
        <w:tc>
          <w:tcPr>
            <w:tcW w:w="1818" w:type="dxa"/>
            <w:shd w:val="clear" w:color="auto" w:fill="666699"/>
          </w:tcPr>
          <w:p w:rsidR="00833713" w:rsidRPr="00942D00" w:rsidRDefault="00EA759A" w:rsidP="00BE2689">
            <w:pPr>
              <w:pStyle w:val="TblHeader"/>
              <w:rPr>
                <w:rFonts w:ascii="Verdana" w:hAnsi="Verdana"/>
                <w:bCs/>
                <w:i w:val="0"/>
              </w:rPr>
            </w:pPr>
            <w:r w:rsidRPr="00942D00">
              <w:rPr>
                <w:i w:val="0"/>
              </w:rPr>
              <w:fldChar w:fldCharType="begin"/>
            </w:r>
            <w:r w:rsidRPr="00942D00">
              <w:rPr>
                <w:i w:val="0"/>
              </w:rPr>
              <w:instrText xml:space="preserve"> MACROBUTTON  DoFieldClick [Competitor C] </w:instrText>
            </w:r>
            <w:r w:rsidRPr="00942D00">
              <w:rPr>
                <w:i w:val="0"/>
              </w:rPr>
              <w:fldChar w:fldCharType="end"/>
            </w:r>
          </w:p>
        </w:tc>
      </w:tr>
      <w:tr w:rsidR="002A574A">
        <w:tc>
          <w:tcPr>
            <w:tcW w:w="2160" w:type="dxa"/>
            <w:shd w:val="clear" w:color="auto" w:fill="666699"/>
          </w:tcPr>
          <w:p w:rsidR="00833713" w:rsidRPr="002A574A" w:rsidRDefault="00833713" w:rsidP="00BE2689">
            <w:pPr>
              <w:pStyle w:val="Tablesidetext"/>
            </w:pPr>
            <w:r w:rsidRPr="002A574A">
              <w:t>Sales</w:t>
            </w:r>
          </w:p>
        </w:tc>
        <w:tc>
          <w:tcPr>
            <w:tcW w:w="198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="00833713" w:rsidRPr="0044713F">
              <w:rPr>
                <w:b/>
              </w:rPr>
              <w:t>$</w:t>
            </w:r>
            <w:r w:rsidRPr="0044713F">
              <w:rPr>
                <w:b/>
              </w:rPr>
              <w:t>$$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</w:p>
        </w:tc>
        <w:tc>
          <w:tcPr>
            <w:tcW w:w="1818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</w:p>
        </w:tc>
      </w:tr>
      <w:tr w:rsidR="002A574A">
        <w:tc>
          <w:tcPr>
            <w:tcW w:w="2160" w:type="dxa"/>
            <w:shd w:val="clear" w:color="auto" w:fill="666699"/>
          </w:tcPr>
          <w:p w:rsidR="00833713" w:rsidRPr="002A574A" w:rsidRDefault="00833713" w:rsidP="00BE2689">
            <w:pPr>
              <w:pStyle w:val="Tablesidetext"/>
            </w:pPr>
            <w:r w:rsidRPr="002A574A">
              <w:t xml:space="preserve">Net </w:t>
            </w:r>
            <w:r w:rsidR="007C5A0D">
              <w:t>p</w:t>
            </w:r>
            <w:r w:rsidRPr="002A574A">
              <w:t>rofit (</w:t>
            </w:r>
            <w:r w:rsidR="007C5A0D">
              <w:t>l</w:t>
            </w:r>
            <w:r w:rsidRPr="002A574A">
              <w:t>oss)</w:t>
            </w:r>
          </w:p>
        </w:tc>
        <w:tc>
          <w:tcPr>
            <w:tcW w:w="198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  <w:r w:rsidR="00833713" w:rsidRPr="002A59F5">
              <w:t>)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</w:p>
        </w:tc>
        <w:tc>
          <w:tcPr>
            <w:tcW w:w="1818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$$$</w:t>
            </w:r>
            <w:r>
              <w:t>]</w:t>
            </w:r>
          </w:p>
        </w:tc>
      </w:tr>
      <w:tr w:rsidR="002A574A">
        <w:tc>
          <w:tcPr>
            <w:tcW w:w="2160" w:type="dxa"/>
            <w:shd w:val="clear" w:color="auto" w:fill="666699"/>
          </w:tcPr>
          <w:p w:rsidR="00833713" w:rsidRPr="002A574A" w:rsidRDefault="00833713" w:rsidP="00BE2689">
            <w:pPr>
              <w:pStyle w:val="Tablesidetext"/>
            </w:pPr>
            <w:r w:rsidRPr="002A574A">
              <w:t>Employees</w:t>
            </w:r>
          </w:p>
        </w:tc>
        <w:tc>
          <w:tcPr>
            <w:tcW w:w="198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###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###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###</w:t>
            </w:r>
            <w:r>
              <w:t>]</w:t>
            </w:r>
          </w:p>
        </w:tc>
        <w:tc>
          <w:tcPr>
            <w:tcW w:w="1818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###</w:t>
            </w:r>
            <w:r>
              <w:t>]</w:t>
            </w:r>
          </w:p>
        </w:tc>
      </w:tr>
      <w:tr w:rsidR="002A574A">
        <w:tc>
          <w:tcPr>
            <w:tcW w:w="2160" w:type="dxa"/>
            <w:shd w:val="clear" w:color="auto" w:fill="666699"/>
          </w:tcPr>
          <w:p w:rsidR="00833713" w:rsidRPr="002A574A" w:rsidRDefault="00833713" w:rsidP="00BE2689">
            <w:pPr>
              <w:pStyle w:val="Tablesidetext"/>
            </w:pPr>
            <w:r w:rsidRPr="002A574A">
              <w:t xml:space="preserve">Market </w:t>
            </w:r>
            <w:r w:rsidR="007C5A0D">
              <w:t>s</w:t>
            </w:r>
            <w:r w:rsidRPr="002A574A">
              <w:t>hare</w:t>
            </w:r>
          </w:p>
        </w:tc>
        <w:tc>
          <w:tcPr>
            <w:tcW w:w="198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%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%</w:t>
            </w:r>
            <w:r>
              <w:t>]</w:t>
            </w:r>
          </w:p>
        </w:tc>
        <w:tc>
          <w:tcPr>
            <w:tcW w:w="1890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%</w:t>
            </w:r>
            <w:r>
              <w:t>]</w:t>
            </w:r>
          </w:p>
        </w:tc>
        <w:tc>
          <w:tcPr>
            <w:tcW w:w="1818" w:type="dxa"/>
            <w:shd w:val="clear" w:color="auto" w:fill="auto"/>
          </w:tcPr>
          <w:p w:rsidR="00833713" w:rsidRPr="002A59F5" w:rsidRDefault="0044713F" w:rsidP="000558BC">
            <w:pPr>
              <w:jc w:val="right"/>
            </w:pPr>
            <w:r>
              <w:t>[</w:t>
            </w:r>
            <w:r w:rsidRPr="0044713F">
              <w:rPr>
                <w:b/>
              </w:rPr>
              <w:t>%</w:t>
            </w:r>
            <w:r>
              <w:t>]</w:t>
            </w:r>
          </w:p>
        </w:tc>
      </w:tr>
    </w:tbl>
    <w:p w:rsidR="00EA759A" w:rsidRDefault="00EA759A" w:rsidP="00BE2689">
      <w:pPr>
        <w:pStyle w:val="TextEntry"/>
      </w:pPr>
    </w:p>
    <w:p w:rsidR="00266925" w:rsidRPr="00266925" w:rsidRDefault="0055334E" w:rsidP="00BE2689">
      <w:pPr>
        <w:pStyle w:val="Header4"/>
      </w:pPr>
      <w:r w:rsidRPr="00A82535">
        <w:t>Brainstorm</w:t>
      </w:r>
    </w:p>
    <w:p w:rsidR="0055334E" w:rsidRDefault="0044713F" w:rsidP="00F478BC">
      <w:pPr>
        <w:pStyle w:val="Indentedexampleparagraph"/>
      </w:pPr>
      <w:r>
        <w:t>[</w:t>
      </w:r>
      <w:r w:rsidRPr="0044713F">
        <w:rPr>
          <w:b/>
        </w:rPr>
        <w:t>Identify action items for building your Web site.</w:t>
      </w:r>
      <w:r>
        <w:t>]</w:t>
      </w:r>
    </w:p>
    <w:p w:rsidR="00094D66" w:rsidRDefault="00094D66" w:rsidP="00BE2689">
      <w:pPr>
        <w:pStyle w:val="TextEntry"/>
      </w:pPr>
    </w:p>
    <w:p w:rsidR="007D566D" w:rsidRDefault="007D566D" w:rsidP="00BE2689">
      <w:pPr>
        <w:pStyle w:val="TextEntry"/>
      </w:pPr>
    </w:p>
    <w:p w:rsidR="007D566D" w:rsidRDefault="007D566D" w:rsidP="00BE2689">
      <w:pPr>
        <w:pStyle w:val="TextEntry"/>
      </w:pPr>
    </w:p>
    <w:p w:rsidR="0055334E" w:rsidRPr="00A82535" w:rsidRDefault="00BE2689" w:rsidP="00BE2689">
      <w:pPr>
        <w:pStyle w:val="Header3"/>
      </w:pPr>
      <w:r>
        <w:br w:type="page"/>
      </w:r>
      <w:r w:rsidR="0055334E" w:rsidRPr="00A82535">
        <w:lastRenderedPageBreak/>
        <w:t>Plan</w:t>
      </w:r>
    </w:p>
    <w:p w:rsidR="00266925" w:rsidRPr="00266925" w:rsidRDefault="007D566D" w:rsidP="00BE2689">
      <w:pPr>
        <w:pStyle w:val="Header4"/>
      </w:pPr>
      <w:r>
        <w:t>Look and feel</w:t>
      </w:r>
    </w:p>
    <w:p w:rsidR="0055334E" w:rsidRDefault="0044713F" w:rsidP="00F478BC">
      <w:pPr>
        <w:pStyle w:val="Indentedexampleparagraph"/>
      </w:pPr>
      <w:r>
        <w:t>[</w:t>
      </w:r>
      <w:r w:rsidR="00A10D28" w:rsidRPr="0044713F">
        <w:rPr>
          <w:b/>
        </w:rPr>
        <w:t>Develop your Web site diagram and d</w:t>
      </w:r>
      <w:r w:rsidR="007D566D" w:rsidRPr="0044713F">
        <w:rPr>
          <w:b/>
        </w:rPr>
        <w:t xml:space="preserve">raw </w:t>
      </w:r>
      <w:r w:rsidR="009229A2" w:rsidRPr="0044713F">
        <w:rPr>
          <w:b/>
        </w:rPr>
        <w:t xml:space="preserve">preliminary </w:t>
      </w:r>
      <w:r w:rsidR="007D566D" w:rsidRPr="0044713F">
        <w:rPr>
          <w:b/>
        </w:rPr>
        <w:t xml:space="preserve">mockups of your Web page designs. Determine </w:t>
      </w:r>
      <w:r w:rsidR="00852833" w:rsidRPr="0044713F">
        <w:rPr>
          <w:b/>
        </w:rPr>
        <w:t>colors, graphics</w:t>
      </w:r>
      <w:r w:rsidR="007D566D" w:rsidRPr="0044713F">
        <w:rPr>
          <w:b/>
        </w:rPr>
        <w:t>,</w:t>
      </w:r>
      <w:r w:rsidR="00852833" w:rsidRPr="0044713F">
        <w:rPr>
          <w:b/>
        </w:rPr>
        <w:t xml:space="preserve"> and </w:t>
      </w:r>
      <w:r w:rsidR="007D566D" w:rsidRPr="0044713F">
        <w:rPr>
          <w:b/>
        </w:rPr>
        <w:t>layout</w:t>
      </w:r>
      <w:r w:rsidR="00852833" w:rsidRPr="0044713F">
        <w:rPr>
          <w:b/>
        </w:rPr>
        <w:t>.</w:t>
      </w:r>
      <w:r w:rsidR="007D566D" w:rsidRPr="0044713F">
        <w:rPr>
          <w:b/>
        </w:rPr>
        <w:t xml:space="preserve"> Make notes of critical decisions as you go.</w:t>
      </w:r>
      <w:r>
        <w:t>]</w:t>
      </w:r>
    </w:p>
    <w:p w:rsidR="007D566D" w:rsidRDefault="007D566D" w:rsidP="00BE2689">
      <w:pPr>
        <w:pStyle w:val="TextEntry"/>
      </w:pPr>
    </w:p>
    <w:p w:rsidR="007D566D" w:rsidRDefault="007D566D" w:rsidP="00BE2689">
      <w:pPr>
        <w:pStyle w:val="TextEntry"/>
      </w:pPr>
    </w:p>
    <w:p w:rsidR="007D566D" w:rsidRDefault="007D566D" w:rsidP="00BE2689">
      <w:pPr>
        <w:pStyle w:val="TextEntry"/>
      </w:pPr>
    </w:p>
    <w:p w:rsidR="00266925" w:rsidRPr="00266925" w:rsidRDefault="00CF3107" w:rsidP="00BE2689">
      <w:pPr>
        <w:pStyle w:val="Header4"/>
      </w:pPr>
      <w:r>
        <w:t>Project i</w:t>
      </w:r>
      <w:r w:rsidR="0055334E" w:rsidRPr="00A82535">
        <w:t>dentification</w:t>
      </w:r>
    </w:p>
    <w:p w:rsidR="0055334E" w:rsidRDefault="0044713F" w:rsidP="00F478BC">
      <w:pPr>
        <w:pStyle w:val="Indentedexampleparagraph"/>
      </w:pPr>
      <w:r>
        <w:t>[</w:t>
      </w:r>
      <w:r w:rsidR="007D566D" w:rsidRPr="0044713F">
        <w:rPr>
          <w:b/>
        </w:rPr>
        <w:t>Identify your project resources and the logistics of building your site.</w:t>
      </w:r>
      <w:r>
        <w:t>]</w:t>
      </w:r>
    </w:p>
    <w:p w:rsidR="00094D66" w:rsidRDefault="00094D66" w:rsidP="00BE2689">
      <w:pPr>
        <w:pStyle w:val="TextEntry"/>
      </w:pPr>
    </w:p>
    <w:p w:rsidR="007D566D" w:rsidRDefault="007D566D" w:rsidP="00BE2689">
      <w:pPr>
        <w:pStyle w:val="TextEntry"/>
      </w:pPr>
    </w:p>
    <w:p w:rsidR="007D566D" w:rsidRDefault="007D566D" w:rsidP="00BE2689">
      <w:pPr>
        <w:pStyle w:val="TextEntry"/>
      </w:pPr>
    </w:p>
    <w:p w:rsidR="00266925" w:rsidRPr="00266925" w:rsidRDefault="0055334E" w:rsidP="00BE2689">
      <w:pPr>
        <w:pStyle w:val="Header4"/>
      </w:pPr>
      <w:r w:rsidRPr="00A82535">
        <w:t>Deliverables</w:t>
      </w:r>
    </w:p>
    <w:p w:rsidR="0055334E" w:rsidRDefault="0044713F" w:rsidP="00F478BC">
      <w:pPr>
        <w:pStyle w:val="Indentedexampleparagraph"/>
      </w:pPr>
      <w:r>
        <w:t>[</w:t>
      </w:r>
      <w:r w:rsidR="007D566D" w:rsidRPr="0044713F">
        <w:rPr>
          <w:b/>
        </w:rPr>
        <w:t xml:space="preserve">Determine what documentation you </w:t>
      </w:r>
      <w:r w:rsidR="00942D00" w:rsidRPr="0044713F">
        <w:rPr>
          <w:b/>
        </w:rPr>
        <w:t>must</w:t>
      </w:r>
      <w:r w:rsidR="007D566D" w:rsidRPr="0044713F">
        <w:rPr>
          <w:b/>
        </w:rPr>
        <w:t xml:space="preserve"> create </w:t>
      </w:r>
      <w:r w:rsidR="00942D00" w:rsidRPr="0044713F">
        <w:rPr>
          <w:b/>
        </w:rPr>
        <w:t>and pass on</w:t>
      </w:r>
      <w:r w:rsidR="007D566D" w:rsidRPr="0044713F">
        <w:rPr>
          <w:b/>
        </w:rPr>
        <w:t xml:space="preserve"> to your stakeholders. For example, you might need a marketing plan, a sales plan, or an IT strategy.</w:t>
      </w:r>
      <w:r>
        <w:t>]</w:t>
      </w:r>
    </w:p>
    <w:p w:rsidR="00094D66" w:rsidRDefault="00094D66" w:rsidP="00BE2689">
      <w:pPr>
        <w:pStyle w:val="TextEntry"/>
      </w:pPr>
    </w:p>
    <w:p w:rsidR="007D566D" w:rsidRDefault="007D566D" w:rsidP="00BE2689">
      <w:pPr>
        <w:pStyle w:val="TextEntry"/>
      </w:pPr>
    </w:p>
    <w:p w:rsidR="007D566D" w:rsidRDefault="007D566D" w:rsidP="00BE2689">
      <w:pPr>
        <w:pStyle w:val="TextEntry"/>
      </w:pPr>
    </w:p>
    <w:p w:rsidR="0055334E" w:rsidRPr="00A82535" w:rsidRDefault="00B54BFA" w:rsidP="00BE2689">
      <w:pPr>
        <w:pStyle w:val="Header2"/>
      </w:pPr>
      <w:r>
        <w:t>Building the s</w:t>
      </w:r>
      <w:r w:rsidR="0055334E" w:rsidRPr="00A82535">
        <w:t>ite</w:t>
      </w:r>
    </w:p>
    <w:p w:rsidR="0055334E" w:rsidRPr="00A82535" w:rsidRDefault="0055334E" w:rsidP="00BE2689">
      <w:pPr>
        <w:pStyle w:val="Header3"/>
      </w:pPr>
      <w:r w:rsidRPr="00A82535">
        <w:t>Discovery</w:t>
      </w:r>
    </w:p>
    <w:p w:rsidR="00251E5C" w:rsidRPr="00251E5C" w:rsidRDefault="0055334E" w:rsidP="00BE2689">
      <w:pPr>
        <w:pStyle w:val="Header4"/>
      </w:pPr>
      <w:r w:rsidRPr="00A82535">
        <w:t xml:space="preserve">Team </w:t>
      </w:r>
      <w:r w:rsidR="00942D00">
        <w:t>s</w:t>
      </w:r>
      <w:r w:rsidR="001E01E4">
        <w:t>tructure</w:t>
      </w:r>
    </w:p>
    <w:p w:rsidR="0055334E" w:rsidRPr="00942D00" w:rsidRDefault="0044713F" w:rsidP="00F478BC">
      <w:pPr>
        <w:pStyle w:val="Indentedexampleparagraph"/>
      </w:pPr>
      <w:r>
        <w:t>[</w:t>
      </w:r>
      <w:r w:rsidR="007D566D" w:rsidRPr="0044713F">
        <w:rPr>
          <w:b/>
        </w:rPr>
        <w:t>In the following</w:t>
      </w:r>
      <w:r>
        <w:rPr>
          <w:b/>
        </w:rPr>
        <w:t xml:space="preserve"> sample</w:t>
      </w:r>
      <w:r w:rsidR="007D566D" w:rsidRPr="0044713F">
        <w:rPr>
          <w:b/>
        </w:rPr>
        <w:t xml:space="preserve"> table, list your Web site creation team members and their contact information.</w:t>
      </w:r>
      <w:r>
        <w:t>]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FFFFFF"/>
          <w:bottom w:val="single" w:sz="4" w:space="0" w:color="auto"/>
          <w:right w:val="single" w:sz="4" w:space="0" w:color="FFFFFF"/>
          <w:insideH w:val="single" w:sz="4" w:space="0" w:color="auto"/>
          <w:insideV w:val="dashSmallGap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30"/>
        <w:gridCol w:w="3714"/>
        <w:gridCol w:w="3216"/>
      </w:tblGrid>
      <w:tr w:rsidR="000034DD" w:rsidRPr="002A574A">
        <w:tc>
          <w:tcPr>
            <w:tcW w:w="2430" w:type="dxa"/>
            <w:shd w:val="clear" w:color="auto" w:fill="666699"/>
          </w:tcPr>
          <w:p w:rsidR="000034DD" w:rsidRPr="00942D00" w:rsidRDefault="00CB6958" w:rsidP="00BE2689">
            <w:pPr>
              <w:pStyle w:val="TblHeader"/>
              <w:rPr>
                <w:rFonts w:ascii="Verdana" w:hAnsi="Verdana"/>
                <w:i w:val="0"/>
              </w:rPr>
            </w:pPr>
            <w:r w:rsidRPr="00942D00">
              <w:rPr>
                <w:i w:val="0"/>
              </w:rPr>
              <w:t>Role</w:t>
            </w:r>
          </w:p>
        </w:tc>
        <w:tc>
          <w:tcPr>
            <w:tcW w:w="3714" w:type="dxa"/>
            <w:shd w:val="clear" w:color="auto" w:fill="666699"/>
          </w:tcPr>
          <w:p w:rsidR="000034DD" w:rsidRPr="00942D00" w:rsidRDefault="00942D00" w:rsidP="00BE2689">
            <w:pPr>
              <w:pStyle w:val="TblHeader"/>
              <w:rPr>
                <w:i w:val="0"/>
              </w:rPr>
            </w:pPr>
            <w:r w:rsidRPr="00942D00">
              <w:rPr>
                <w:i w:val="0"/>
              </w:rPr>
              <w:t>Resource n</w:t>
            </w:r>
            <w:r w:rsidR="000034DD" w:rsidRPr="00942D00">
              <w:rPr>
                <w:i w:val="0"/>
              </w:rPr>
              <w:t>ame</w:t>
            </w:r>
          </w:p>
        </w:tc>
        <w:tc>
          <w:tcPr>
            <w:tcW w:w="3216" w:type="dxa"/>
            <w:shd w:val="clear" w:color="auto" w:fill="666699"/>
          </w:tcPr>
          <w:p w:rsidR="000034DD" w:rsidRPr="00942D00" w:rsidRDefault="000034DD" w:rsidP="00BE2689">
            <w:pPr>
              <w:pStyle w:val="TblHeader"/>
              <w:rPr>
                <w:i w:val="0"/>
              </w:rPr>
            </w:pPr>
            <w:r w:rsidRPr="00942D00">
              <w:rPr>
                <w:i w:val="0"/>
              </w:rPr>
              <w:t>Reports</w:t>
            </w:r>
            <w:r w:rsidR="00942D00" w:rsidRPr="00942D00">
              <w:rPr>
                <w:i w:val="0"/>
                <w:szCs w:val="22"/>
              </w:rPr>
              <w:t xml:space="preserve"> t</w:t>
            </w:r>
            <w:r w:rsidRPr="00942D00">
              <w:rPr>
                <w:i w:val="0"/>
                <w:szCs w:val="22"/>
              </w:rPr>
              <w:t>o</w:t>
            </w:r>
          </w:p>
        </w:tc>
      </w:tr>
      <w:tr w:rsidR="000034DD">
        <w:trPr>
          <w:trHeight w:val="559"/>
        </w:trPr>
        <w:tc>
          <w:tcPr>
            <w:tcW w:w="2430" w:type="dxa"/>
            <w:shd w:val="clear" w:color="auto" w:fill="666699"/>
          </w:tcPr>
          <w:p w:rsidR="000034DD" w:rsidRPr="00BE2689" w:rsidRDefault="00CB6958" w:rsidP="00BE2689">
            <w:pPr>
              <w:pStyle w:val="Tablesidetext"/>
            </w:pPr>
            <w:r w:rsidRPr="00BE2689">
              <w:t>Project l</w:t>
            </w:r>
            <w:r w:rsidR="000034DD" w:rsidRPr="00BE2689">
              <w:t>ead</w:t>
            </w:r>
          </w:p>
        </w:tc>
        <w:tc>
          <w:tcPr>
            <w:tcW w:w="3714" w:type="dxa"/>
            <w:shd w:val="clear" w:color="auto" w:fill="auto"/>
          </w:tcPr>
          <w:p w:rsidR="000034DD" w:rsidRPr="002A59F5" w:rsidRDefault="0044713F" w:rsidP="00BE2689">
            <w:r>
              <w:t>[</w:t>
            </w:r>
            <w:r w:rsidR="00CB6958" w:rsidRPr="0044713F">
              <w:rPr>
                <w:b/>
              </w:rPr>
              <w:t>Kim Ralls</w:t>
            </w:r>
            <w:r>
              <w:t>]</w:t>
            </w:r>
          </w:p>
        </w:tc>
        <w:tc>
          <w:tcPr>
            <w:tcW w:w="3216" w:type="dxa"/>
            <w:shd w:val="clear" w:color="auto" w:fill="auto"/>
            <w:vAlign w:val="center"/>
          </w:tcPr>
          <w:p w:rsidR="000034DD" w:rsidRDefault="0044713F" w:rsidP="00BE2689">
            <w:r>
              <w:t>[</w:t>
            </w:r>
            <w:r w:rsidR="005C4A21" w:rsidRPr="0044713F">
              <w:rPr>
                <w:b/>
              </w:rPr>
              <w:t>(</w:t>
            </w:r>
            <w:r w:rsidR="00CB6958" w:rsidRPr="0044713F">
              <w:rPr>
                <w:b/>
              </w:rPr>
              <w:t>512</w:t>
            </w:r>
            <w:r w:rsidR="005C4A21" w:rsidRPr="0044713F">
              <w:rPr>
                <w:b/>
              </w:rPr>
              <w:t xml:space="preserve">) </w:t>
            </w:r>
            <w:r w:rsidR="00CB6958" w:rsidRPr="0044713F">
              <w:rPr>
                <w:b/>
              </w:rPr>
              <w:t>555-0158</w:t>
            </w:r>
            <w:r>
              <w:t>]</w:t>
            </w:r>
          </w:p>
          <w:p w:rsidR="00CB6958" w:rsidRPr="002A59F5" w:rsidRDefault="0044713F" w:rsidP="00BE2689">
            <w:r>
              <w:t>[</w:t>
            </w:r>
            <w:r w:rsidR="00CB6958" w:rsidRPr="0044713F">
              <w:rPr>
                <w:b/>
              </w:rPr>
              <w:t>Kim@example.com</w:t>
            </w:r>
            <w:r>
              <w:t>]</w:t>
            </w:r>
          </w:p>
        </w:tc>
      </w:tr>
      <w:tr w:rsidR="000034DD">
        <w:trPr>
          <w:trHeight w:val="559"/>
        </w:trPr>
        <w:tc>
          <w:tcPr>
            <w:tcW w:w="2430" w:type="dxa"/>
            <w:shd w:val="clear" w:color="auto" w:fill="666699"/>
          </w:tcPr>
          <w:p w:rsidR="000034DD" w:rsidRPr="00BE2689" w:rsidRDefault="00CB6958" w:rsidP="00BE2689">
            <w:pPr>
              <w:pStyle w:val="Tablesidetext"/>
            </w:pPr>
            <w:r w:rsidRPr="00BE2689">
              <w:t>Marketing m</w:t>
            </w:r>
            <w:r w:rsidR="000034DD" w:rsidRPr="00BE2689">
              <w:t>anager</w:t>
            </w:r>
          </w:p>
        </w:tc>
        <w:tc>
          <w:tcPr>
            <w:tcW w:w="3714" w:type="dxa"/>
            <w:shd w:val="clear" w:color="auto" w:fill="auto"/>
          </w:tcPr>
          <w:p w:rsidR="000034DD" w:rsidRPr="002A59F5" w:rsidRDefault="0044713F" w:rsidP="00BE2689">
            <w:r>
              <w:t>[</w:t>
            </w:r>
            <w:r w:rsidR="00CB6958" w:rsidRPr="0044713F">
              <w:rPr>
                <w:b/>
              </w:rPr>
              <w:t>Darren Parker</w:t>
            </w:r>
            <w:r>
              <w:t>]</w:t>
            </w:r>
          </w:p>
        </w:tc>
        <w:tc>
          <w:tcPr>
            <w:tcW w:w="3216" w:type="dxa"/>
            <w:shd w:val="clear" w:color="auto" w:fill="auto"/>
            <w:vAlign w:val="center"/>
          </w:tcPr>
          <w:p w:rsidR="000034DD" w:rsidRPr="002A59F5" w:rsidRDefault="0044713F" w:rsidP="00BE2689">
            <w:r>
              <w:t>[</w:t>
            </w:r>
            <w:r w:rsidR="005C4A21" w:rsidRPr="0044713F">
              <w:rPr>
                <w:b/>
              </w:rPr>
              <w:t>(</w:t>
            </w:r>
            <w:r w:rsidR="00CB6958" w:rsidRPr="0044713F">
              <w:rPr>
                <w:b/>
              </w:rPr>
              <w:t>420</w:t>
            </w:r>
            <w:r w:rsidR="005C4A21" w:rsidRPr="0044713F">
              <w:rPr>
                <w:b/>
              </w:rPr>
              <w:t xml:space="preserve">) </w:t>
            </w:r>
            <w:r w:rsidR="00CB6958" w:rsidRPr="0044713F">
              <w:rPr>
                <w:b/>
              </w:rPr>
              <w:t>555-0131</w:t>
            </w:r>
            <w:r>
              <w:t>]</w:t>
            </w:r>
          </w:p>
        </w:tc>
      </w:tr>
      <w:tr w:rsidR="000034DD">
        <w:trPr>
          <w:trHeight w:val="559"/>
        </w:trPr>
        <w:tc>
          <w:tcPr>
            <w:tcW w:w="2430" w:type="dxa"/>
            <w:shd w:val="clear" w:color="auto" w:fill="666699"/>
          </w:tcPr>
          <w:p w:rsidR="000034DD" w:rsidRPr="00BE2689" w:rsidRDefault="000034DD" w:rsidP="00BE2689">
            <w:pPr>
              <w:pStyle w:val="Tablesidetext"/>
            </w:pPr>
            <w:r w:rsidRPr="00BE2689">
              <w:t xml:space="preserve">Graphic </w:t>
            </w:r>
            <w:r w:rsidR="00CB6958" w:rsidRPr="00BE2689">
              <w:t>d</w:t>
            </w:r>
            <w:r w:rsidRPr="00BE2689">
              <w:t>esigner</w:t>
            </w:r>
          </w:p>
        </w:tc>
        <w:tc>
          <w:tcPr>
            <w:tcW w:w="3714" w:type="dxa"/>
            <w:shd w:val="clear" w:color="auto" w:fill="auto"/>
          </w:tcPr>
          <w:p w:rsidR="000034DD" w:rsidRPr="002A59F5" w:rsidRDefault="000034DD" w:rsidP="00BE2689"/>
        </w:tc>
        <w:tc>
          <w:tcPr>
            <w:tcW w:w="3216" w:type="dxa"/>
            <w:shd w:val="clear" w:color="auto" w:fill="auto"/>
            <w:vAlign w:val="center"/>
          </w:tcPr>
          <w:p w:rsidR="000034DD" w:rsidRPr="002A59F5" w:rsidRDefault="000034DD" w:rsidP="00BE2689"/>
        </w:tc>
      </w:tr>
      <w:tr w:rsidR="000034DD">
        <w:trPr>
          <w:trHeight w:val="559"/>
        </w:trPr>
        <w:tc>
          <w:tcPr>
            <w:tcW w:w="2430" w:type="dxa"/>
            <w:shd w:val="clear" w:color="auto" w:fill="666699"/>
          </w:tcPr>
          <w:p w:rsidR="000034DD" w:rsidRPr="00BE2689" w:rsidRDefault="00CB6958" w:rsidP="00BE2689">
            <w:pPr>
              <w:pStyle w:val="Tablesidetext"/>
            </w:pPr>
            <w:r w:rsidRPr="00BE2689">
              <w:t>Web d</w:t>
            </w:r>
            <w:r w:rsidR="000034DD" w:rsidRPr="00BE2689">
              <w:t>eveloper 1</w:t>
            </w:r>
          </w:p>
        </w:tc>
        <w:tc>
          <w:tcPr>
            <w:tcW w:w="3714" w:type="dxa"/>
            <w:shd w:val="clear" w:color="auto" w:fill="auto"/>
          </w:tcPr>
          <w:p w:rsidR="000034DD" w:rsidRPr="002A59F5" w:rsidRDefault="000034DD" w:rsidP="00BE2689"/>
        </w:tc>
        <w:tc>
          <w:tcPr>
            <w:tcW w:w="3216" w:type="dxa"/>
            <w:shd w:val="clear" w:color="auto" w:fill="auto"/>
            <w:vAlign w:val="center"/>
          </w:tcPr>
          <w:p w:rsidR="000034DD" w:rsidRPr="002A59F5" w:rsidRDefault="000034DD" w:rsidP="00BE2689"/>
        </w:tc>
      </w:tr>
      <w:tr w:rsidR="000034DD">
        <w:trPr>
          <w:trHeight w:val="559"/>
        </w:trPr>
        <w:tc>
          <w:tcPr>
            <w:tcW w:w="2430" w:type="dxa"/>
            <w:shd w:val="clear" w:color="auto" w:fill="666699"/>
          </w:tcPr>
          <w:p w:rsidR="000034DD" w:rsidRPr="00BE2689" w:rsidRDefault="00CB6958" w:rsidP="00BE2689">
            <w:pPr>
              <w:pStyle w:val="Tablesidetext"/>
            </w:pPr>
            <w:r w:rsidRPr="00BE2689">
              <w:lastRenderedPageBreak/>
              <w:t>Web d</w:t>
            </w:r>
            <w:r w:rsidR="000034DD" w:rsidRPr="00BE2689">
              <w:t>eveloper 2</w:t>
            </w:r>
          </w:p>
        </w:tc>
        <w:tc>
          <w:tcPr>
            <w:tcW w:w="3714" w:type="dxa"/>
            <w:shd w:val="clear" w:color="auto" w:fill="auto"/>
          </w:tcPr>
          <w:p w:rsidR="000034DD" w:rsidRPr="002A59F5" w:rsidRDefault="000034DD" w:rsidP="00BE2689"/>
        </w:tc>
        <w:tc>
          <w:tcPr>
            <w:tcW w:w="3216" w:type="dxa"/>
            <w:shd w:val="clear" w:color="auto" w:fill="auto"/>
            <w:vAlign w:val="center"/>
          </w:tcPr>
          <w:p w:rsidR="000034DD" w:rsidRPr="002A59F5" w:rsidRDefault="000034DD" w:rsidP="00BE2689"/>
        </w:tc>
      </w:tr>
    </w:tbl>
    <w:p w:rsidR="00251E5C" w:rsidRPr="00251E5C" w:rsidRDefault="00D6687D" w:rsidP="00BE2689">
      <w:pPr>
        <w:pStyle w:val="Header4"/>
      </w:pPr>
      <w:r>
        <w:t>Content</w:t>
      </w:r>
    </w:p>
    <w:p w:rsidR="0055334E" w:rsidRDefault="0044713F" w:rsidP="00F478BC">
      <w:pPr>
        <w:pStyle w:val="Indentedexampleparagraph"/>
      </w:pPr>
      <w:r>
        <w:t>[</w:t>
      </w:r>
      <w:r w:rsidR="00CB6958" w:rsidRPr="0044713F">
        <w:rPr>
          <w:b/>
        </w:rPr>
        <w:t xml:space="preserve">Identify the content for your Web site. Decide where you need to develop specific content, </w:t>
      </w:r>
      <w:r w:rsidR="00942D00" w:rsidRPr="0044713F">
        <w:rPr>
          <w:b/>
        </w:rPr>
        <w:t xml:space="preserve">adapt existing content, </w:t>
      </w:r>
      <w:r w:rsidR="00CB6958" w:rsidRPr="0044713F">
        <w:rPr>
          <w:b/>
        </w:rPr>
        <w:t xml:space="preserve">insert links, </w:t>
      </w:r>
      <w:r w:rsidR="005C4A21" w:rsidRPr="0044713F">
        <w:rPr>
          <w:b/>
        </w:rPr>
        <w:t xml:space="preserve">or </w:t>
      </w:r>
      <w:r w:rsidR="00942D00" w:rsidRPr="0044713F">
        <w:rPr>
          <w:b/>
        </w:rPr>
        <w:t>create forms</w:t>
      </w:r>
      <w:r w:rsidR="00CB6958" w:rsidRPr="0044713F">
        <w:rPr>
          <w:b/>
        </w:rPr>
        <w:t>.</w:t>
      </w:r>
      <w:r>
        <w:t>]</w:t>
      </w:r>
    </w:p>
    <w:p w:rsidR="00CB6958" w:rsidRDefault="00CB6958" w:rsidP="00BE2689">
      <w:pPr>
        <w:pStyle w:val="TextEntry"/>
      </w:pPr>
    </w:p>
    <w:p w:rsidR="00CB6958" w:rsidRDefault="00CB6958" w:rsidP="00BE2689">
      <w:pPr>
        <w:pStyle w:val="TextEntry"/>
      </w:pPr>
    </w:p>
    <w:p w:rsidR="00CB6958" w:rsidRDefault="00CB6958" w:rsidP="00BE2689">
      <w:pPr>
        <w:pStyle w:val="TextEntry"/>
      </w:pPr>
    </w:p>
    <w:p w:rsidR="00251E5C" w:rsidRPr="00251E5C" w:rsidRDefault="0055334E" w:rsidP="00BE2689">
      <w:pPr>
        <w:pStyle w:val="Header4"/>
      </w:pPr>
      <w:r w:rsidRPr="00A82535">
        <w:t xml:space="preserve">Project </w:t>
      </w:r>
      <w:r w:rsidR="00942D00">
        <w:t>p</w:t>
      </w:r>
      <w:r w:rsidRPr="00A82535">
        <w:t>lan</w:t>
      </w:r>
    </w:p>
    <w:p w:rsidR="0055334E" w:rsidRDefault="0044713F" w:rsidP="00F478BC">
      <w:pPr>
        <w:pStyle w:val="Indentedexampleparagraph"/>
      </w:pPr>
      <w:r>
        <w:t>[</w:t>
      </w:r>
      <w:r w:rsidR="009229A2" w:rsidRPr="0044713F">
        <w:rPr>
          <w:b/>
        </w:rPr>
        <w:t>Assign responsibilities and determine milestones and deadlines for project completion.</w:t>
      </w:r>
      <w:r>
        <w:t>]</w:t>
      </w:r>
    </w:p>
    <w:p w:rsidR="009229A2" w:rsidRDefault="009229A2" w:rsidP="00BE2689">
      <w:pPr>
        <w:pStyle w:val="TextEntry"/>
      </w:pPr>
    </w:p>
    <w:p w:rsidR="009229A2" w:rsidRDefault="009229A2" w:rsidP="00BE2689">
      <w:pPr>
        <w:pStyle w:val="TextEntry"/>
      </w:pPr>
    </w:p>
    <w:p w:rsidR="009229A2" w:rsidRDefault="009229A2" w:rsidP="00BE2689">
      <w:pPr>
        <w:pStyle w:val="TextEntry"/>
      </w:pPr>
    </w:p>
    <w:p w:rsidR="00251E5C" w:rsidRPr="00251E5C" w:rsidRDefault="00942D00" w:rsidP="00BE2689">
      <w:pPr>
        <w:pStyle w:val="Header4"/>
      </w:pPr>
      <w:r>
        <w:t>Risk a</w:t>
      </w:r>
      <w:r w:rsidR="0055334E" w:rsidRPr="00A82535">
        <w:t>ssessment</w:t>
      </w:r>
    </w:p>
    <w:p w:rsidR="0055334E" w:rsidRDefault="0044713F" w:rsidP="00F478BC">
      <w:pPr>
        <w:pStyle w:val="Indentedexampleparagraph"/>
      </w:pPr>
      <w:r>
        <w:t>[</w:t>
      </w:r>
      <w:r w:rsidR="0055334E" w:rsidRPr="0044713F">
        <w:rPr>
          <w:b/>
        </w:rPr>
        <w:t>Assess</w:t>
      </w:r>
      <w:r w:rsidR="009229A2" w:rsidRPr="0044713F">
        <w:rPr>
          <w:b/>
        </w:rPr>
        <w:t xml:space="preserve"> the</w:t>
      </w:r>
      <w:r w:rsidR="0055334E" w:rsidRPr="0044713F">
        <w:rPr>
          <w:b/>
        </w:rPr>
        <w:t xml:space="preserve"> risk</w:t>
      </w:r>
      <w:r w:rsidR="009229A2" w:rsidRPr="0044713F">
        <w:rPr>
          <w:b/>
        </w:rPr>
        <w:t>s</w:t>
      </w:r>
      <w:r w:rsidR="00852833" w:rsidRPr="0044713F">
        <w:rPr>
          <w:b/>
        </w:rPr>
        <w:t xml:space="preserve"> that </w:t>
      </w:r>
      <w:r w:rsidR="009229A2" w:rsidRPr="0044713F">
        <w:rPr>
          <w:b/>
        </w:rPr>
        <w:t xml:space="preserve">might </w:t>
      </w:r>
      <w:r w:rsidR="00852833" w:rsidRPr="0044713F">
        <w:rPr>
          <w:b/>
        </w:rPr>
        <w:t xml:space="preserve">need </w:t>
      </w:r>
      <w:r w:rsidR="00942D00" w:rsidRPr="0044713F">
        <w:rPr>
          <w:b/>
        </w:rPr>
        <w:t xml:space="preserve">special </w:t>
      </w:r>
      <w:r w:rsidR="00852833" w:rsidRPr="0044713F">
        <w:rPr>
          <w:b/>
        </w:rPr>
        <w:t>attention</w:t>
      </w:r>
      <w:r w:rsidR="009229A2" w:rsidRPr="0044713F">
        <w:rPr>
          <w:b/>
        </w:rPr>
        <w:t xml:space="preserve">. Determine how </w:t>
      </w:r>
      <w:r w:rsidR="005C4A21" w:rsidRPr="0044713F">
        <w:rPr>
          <w:b/>
        </w:rPr>
        <w:t xml:space="preserve">to handle </w:t>
      </w:r>
      <w:r w:rsidR="009229A2" w:rsidRPr="0044713F">
        <w:rPr>
          <w:b/>
        </w:rPr>
        <w:t>those risks.</w:t>
      </w:r>
      <w:r>
        <w:t>]</w:t>
      </w:r>
    </w:p>
    <w:p w:rsidR="009229A2" w:rsidRDefault="009229A2" w:rsidP="00BE2689">
      <w:pPr>
        <w:pStyle w:val="TextEntry"/>
      </w:pPr>
    </w:p>
    <w:p w:rsidR="009229A2" w:rsidRDefault="009229A2" w:rsidP="00BE2689">
      <w:pPr>
        <w:pStyle w:val="TextEntry"/>
      </w:pPr>
    </w:p>
    <w:p w:rsidR="009229A2" w:rsidRDefault="009229A2" w:rsidP="00BE2689">
      <w:pPr>
        <w:pStyle w:val="TextEntry"/>
      </w:pPr>
    </w:p>
    <w:p w:rsidR="0055334E" w:rsidRPr="00A82535" w:rsidRDefault="009229A2" w:rsidP="00BE2689">
      <w:pPr>
        <w:pStyle w:val="Header3"/>
      </w:pPr>
      <w:r>
        <w:t>Design</w:t>
      </w:r>
    </w:p>
    <w:p w:rsidR="00251E5C" w:rsidRPr="00251E5C" w:rsidRDefault="00942D00" w:rsidP="00BE2689">
      <w:pPr>
        <w:pStyle w:val="Header4"/>
      </w:pPr>
      <w:r>
        <w:t>Conceptual d</w:t>
      </w:r>
      <w:r w:rsidR="0055334E" w:rsidRPr="00D6687D">
        <w:t>esign</w:t>
      </w:r>
      <w:r w:rsidR="009229A2">
        <w:t xml:space="preserve"> and</w:t>
      </w:r>
      <w:r w:rsidR="00D6687D" w:rsidRPr="00D6687D">
        <w:t xml:space="preserve"> </w:t>
      </w:r>
      <w:r>
        <w:t>p</w:t>
      </w:r>
      <w:r w:rsidR="0055334E" w:rsidRPr="00A82535">
        <w:t>rototypes</w:t>
      </w:r>
    </w:p>
    <w:p w:rsidR="0055334E" w:rsidRDefault="0044713F" w:rsidP="00F478BC">
      <w:pPr>
        <w:pStyle w:val="Indentedexampleparagraph"/>
      </w:pPr>
      <w:r>
        <w:t>[</w:t>
      </w:r>
      <w:r w:rsidR="009229A2" w:rsidRPr="0044713F">
        <w:rPr>
          <w:b/>
        </w:rPr>
        <w:t xml:space="preserve">Create mockups that show the </w:t>
      </w:r>
      <w:r w:rsidR="00A10D28" w:rsidRPr="0044713F">
        <w:rPr>
          <w:b/>
        </w:rPr>
        <w:t xml:space="preserve">final </w:t>
      </w:r>
      <w:r w:rsidR="009229A2" w:rsidRPr="0044713F">
        <w:rPr>
          <w:b/>
        </w:rPr>
        <w:t>l</w:t>
      </w:r>
      <w:r w:rsidR="0055334E" w:rsidRPr="0044713F">
        <w:rPr>
          <w:b/>
        </w:rPr>
        <w:t>ayout</w:t>
      </w:r>
      <w:r w:rsidR="009229A2" w:rsidRPr="0044713F">
        <w:rPr>
          <w:b/>
        </w:rPr>
        <w:t>s for each</w:t>
      </w:r>
      <w:r w:rsidR="00942D00" w:rsidRPr="0044713F">
        <w:rPr>
          <w:b/>
        </w:rPr>
        <w:t xml:space="preserve"> page, frame, or section</w:t>
      </w:r>
      <w:r w:rsidR="009229A2" w:rsidRPr="0044713F">
        <w:rPr>
          <w:b/>
        </w:rPr>
        <w:t xml:space="preserve"> </w:t>
      </w:r>
      <w:r w:rsidR="005C4A21" w:rsidRPr="0044713F">
        <w:rPr>
          <w:b/>
        </w:rPr>
        <w:t>of</w:t>
      </w:r>
      <w:r w:rsidR="009229A2" w:rsidRPr="0044713F">
        <w:rPr>
          <w:b/>
        </w:rPr>
        <w:t xml:space="preserve"> </w:t>
      </w:r>
      <w:r w:rsidR="00A10D28" w:rsidRPr="0044713F">
        <w:rPr>
          <w:b/>
        </w:rPr>
        <w:t xml:space="preserve">the </w:t>
      </w:r>
      <w:r w:rsidR="009229A2" w:rsidRPr="0044713F">
        <w:rPr>
          <w:b/>
        </w:rPr>
        <w:t>site</w:t>
      </w:r>
      <w:r w:rsidR="00A10D28" w:rsidRPr="0044713F">
        <w:rPr>
          <w:b/>
        </w:rPr>
        <w:t>.</w:t>
      </w:r>
      <w:r>
        <w:t>]</w:t>
      </w:r>
    </w:p>
    <w:p w:rsidR="00A10D28" w:rsidRDefault="00A10D28" w:rsidP="00BE2689">
      <w:pPr>
        <w:pStyle w:val="TextEntry"/>
      </w:pPr>
    </w:p>
    <w:p w:rsidR="00A10D28" w:rsidRDefault="00A10D28" w:rsidP="00BE2689">
      <w:pPr>
        <w:pStyle w:val="TextEntry"/>
      </w:pPr>
    </w:p>
    <w:p w:rsidR="00A10D28" w:rsidRDefault="00A10D28" w:rsidP="00BE2689">
      <w:pPr>
        <w:pStyle w:val="TextEntry"/>
      </w:pPr>
    </w:p>
    <w:p w:rsidR="00251E5C" w:rsidRPr="00251E5C" w:rsidRDefault="00942D00" w:rsidP="00BE2689">
      <w:pPr>
        <w:pStyle w:val="Header4"/>
      </w:pPr>
      <w:r>
        <w:t>Technology a</w:t>
      </w:r>
      <w:r w:rsidR="0055334E" w:rsidRPr="00A82535">
        <w:t>rchitecture</w:t>
      </w:r>
    </w:p>
    <w:p w:rsidR="0055334E" w:rsidRDefault="0044713F" w:rsidP="00F478BC">
      <w:pPr>
        <w:pStyle w:val="Indentedexampleparagraph"/>
      </w:pPr>
      <w:r>
        <w:t>[</w:t>
      </w:r>
      <w:r w:rsidR="001949B7" w:rsidRPr="0044713F">
        <w:rPr>
          <w:b/>
        </w:rPr>
        <w:t>Determine h</w:t>
      </w:r>
      <w:r w:rsidR="0055334E" w:rsidRPr="0044713F">
        <w:rPr>
          <w:b/>
        </w:rPr>
        <w:t xml:space="preserve">ow </w:t>
      </w:r>
      <w:r w:rsidR="001949B7" w:rsidRPr="0044713F">
        <w:rPr>
          <w:b/>
        </w:rPr>
        <w:t xml:space="preserve">elements on the </w:t>
      </w:r>
      <w:r w:rsidR="0055334E" w:rsidRPr="0044713F">
        <w:rPr>
          <w:b/>
        </w:rPr>
        <w:t xml:space="preserve">site will interact with </w:t>
      </w:r>
      <w:r w:rsidR="001949B7" w:rsidRPr="0044713F">
        <w:rPr>
          <w:b/>
        </w:rPr>
        <w:t xml:space="preserve">your internal systems such as customer </w:t>
      </w:r>
      <w:r w:rsidR="0055334E" w:rsidRPr="0044713F">
        <w:rPr>
          <w:b/>
        </w:rPr>
        <w:t>databases</w:t>
      </w:r>
      <w:r w:rsidR="001949B7" w:rsidRPr="0044713F">
        <w:rPr>
          <w:b/>
        </w:rPr>
        <w:t xml:space="preserve">, </w:t>
      </w:r>
      <w:r w:rsidR="0055334E" w:rsidRPr="0044713F">
        <w:rPr>
          <w:b/>
        </w:rPr>
        <w:t xml:space="preserve">product catalog, </w:t>
      </w:r>
      <w:r w:rsidR="001949B7" w:rsidRPr="0044713F">
        <w:rPr>
          <w:b/>
        </w:rPr>
        <w:t>shopping cart, order</w:t>
      </w:r>
      <w:r w:rsidR="001E01E4" w:rsidRPr="0044713F">
        <w:rPr>
          <w:b/>
        </w:rPr>
        <w:t xml:space="preserve"> </w:t>
      </w:r>
      <w:r w:rsidR="0055334E" w:rsidRPr="0044713F">
        <w:rPr>
          <w:b/>
        </w:rPr>
        <w:t>confirmation</w:t>
      </w:r>
      <w:r w:rsidR="001949B7" w:rsidRPr="0044713F">
        <w:rPr>
          <w:b/>
        </w:rPr>
        <w:t xml:space="preserve">, </w:t>
      </w:r>
      <w:r w:rsidR="0055334E" w:rsidRPr="0044713F">
        <w:rPr>
          <w:b/>
        </w:rPr>
        <w:t>e</w:t>
      </w:r>
      <w:r w:rsidR="001949B7" w:rsidRPr="0044713F">
        <w:rPr>
          <w:b/>
        </w:rPr>
        <w:t>-mail</w:t>
      </w:r>
      <w:r w:rsidR="0055334E" w:rsidRPr="0044713F">
        <w:rPr>
          <w:b/>
        </w:rPr>
        <w:t xml:space="preserve">, </w:t>
      </w:r>
      <w:r w:rsidR="001949B7" w:rsidRPr="0044713F">
        <w:rPr>
          <w:b/>
        </w:rPr>
        <w:t xml:space="preserve">and </w:t>
      </w:r>
      <w:r w:rsidR="0055334E" w:rsidRPr="0044713F">
        <w:rPr>
          <w:b/>
        </w:rPr>
        <w:t>security</w:t>
      </w:r>
      <w:r w:rsidR="00942D00" w:rsidRPr="0044713F">
        <w:rPr>
          <w:b/>
        </w:rPr>
        <w:t>, as well as external elements such as credit card and order verification systems</w:t>
      </w:r>
      <w:r w:rsidR="001E01E4" w:rsidRPr="0044713F">
        <w:rPr>
          <w:b/>
        </w:rPr>
        <w:t>.</w:t>
      </w:r>
      <w:r>
        <w:t>]</w:t>
      </w:r>
    </w:p>
    <w:p w:rsidR="001949B7" w:rsidRDefault="001949B7" w:rsidP="00BE2689">
      <w:pPr>
        <w:pStyle w:val="TextEntry"/>
      </w:pPr>
    </w:p>
    <w:p w:rsidR="001949B7" w:rsidRDefault="001949B7" w:rsidP="00BE2689">
      <w:pPr>
        <w:pStyle w:val="TextEntry"/>
      </w:pPr>
    </w:p>
    <w:p w:rsidR="001949B7" w:rsidRDefault="001949B7" w:rsidP="00BE2689">
      <w:pPr>
        <w:pStyle w:val="TextEntry"/>
      </w:pPr>
    </w:p>
    <w:p w:rsidR="0055334E" w:rsidRPr="00A82535" w:rsidRDefault="00BE2689" w:rsidP="00BE2689">
      <w:pPr>
        <w:pStyle w:val="Header4"/>
      </w:pPr>
      <w:r>
        <w:br w:type="page"/>
      </w:r>
      <w:r w:rsidR="001949B7">
        <w:lastRenderedPageBreak/>
        <w:t xml:space="preserve">Quality </w:t>
      </w:r>
      <w:r w:rsidR="00942D00">
        <w:t>a</w:t>
      </w:r>
      <w:r w:rsidR="001949B7">
        <w:t>ssurance</w:t>
      </w:r>
    </w:p>
    <w:p w:rsidR="0055334E" w:rsidRDefault="0044713F" w:rsidP="00F478BC">
      <w:pPr>
        <w:pStyle w:val="Indentedexampleparagraph"/>
      </w:pPr>
      <w:r>
        <w:t>[</w:t>
      </w:r>
      <w:r w:rsidR="002B2CC3" w:rsidRPr="0044713F">
        <w:rPr>
          <w:b/>
        </w:rPr>
        <w:t>Develop a tes</w:t>
      </w:r>
      <w:r w:rsidR="00942D00" w:rsidRPr="0044713F">
        <w:rPr>
          <w:b/>
        </w:rPr>
        <w:t>ting strategy and run function</w:t>
      </w:r>
      <w:r w:rsidR="002B2CC3" w:rsidRPr="0044713F">
        <w:rPr>
          <w:b/>
        </w:rPr>
        <w:t xml:space="preserve"> tests </w:t>
      </w:r>
      <w:r w:rsidR="00852833" w:rsidRPr="0044713F">
        <w:rPr>
          <w:b/>
        </w:rPr>
        <w:t xml:space="preserve">to make sure </w:t>
      </w:r>
      <w:r w:rsidR="005C4A21" w:rsidRPr="0044713F">
        <w:rPr>
          <w:b/>
        </w:rPr>
        <w:t xml:space="preserve">that </w:t>
      </w:r>
      <w:r w:rsidR="00852833" w:rsidRPr="0044713F">
        <w:rPr>
          <w:b/>
        </w:rPr>
        <w:t>all items populate and work properly</w:t>
      </w:r>
      <w:r w:rsidR="002B2CC3" w:rsidRPr="0044713F">
        <w:rPr>
          <w:b/>
        </w:rPr>
        <w:t>. Address any found issues prior to release.</w:t>
      </w:r>
      <w:r>
        <w:t>]</w:t>
      </w:r>
    </w:p>
    <w:p w:rsidR="00515255" w:rsidRDefault="00515255" w:rsidP="00BE2689">
      <w:pPr>
        <w:pStyle w:val="TextEntry"/>
      </w:pPr>
    </w:p>
    <w:p w:rsidR="00515255" w:rsidRDefault="00515255" w:rsidP="00BE2689">
      <w:pPr>
        <w:pStyle w:val="TextEntry"/>
      </w:pPr>
    </w:p>
    <w:p w:rsidR="002B2CC3" w:rsidRDefault="002B2CC3" w:rsidP="00BE2689">
      <w:pPr>
        <w:pStyle w:val="TextEntry"/>
      </w:pPr>
    </w:p>
    <w:p w:rsidR="0055334E" w:rsidRPr="00A82535" w:rsidRDefault="0055334E" w:rsidP="00BE2689">
      <w:pPr>
        <w:pStyle w:val="Header3"/>
      </w:pPr>
      <w:r w:rsidRPr="00A82535">
        <w:t>Implementation</w:t>
      </w:r>
    </w:p>
    <w:p w:rsidR="00251E5C" w:rsidRPr="00251E5C" w:rsidRDefault="00942D00" w:rsidP="00BE2689">
      <w:pPr>
        <w:pStyle w:val="Header4"/>
      </w:pPr>
      <w:r>
        <w:t>Content d</w:t>
      </w:r>
      <w:r w:rsidR="0055334E" w:rsidRPr="00A82535">
        <w:t>evelopment</w:t>
      </w:r>
    </w:p>
    <w:p w:rsidR="0055334E" w:rsidRDefault="0044713F" w:rsidP="00F478BC">
      <w:pPr>
        <w:pStyle w:val="Indentedexampleparagraph"/>
      </w:pPr>
      <w:r>
        <w:t>[</w:t>
      </w:r>
      <w:r w:rsidR="002B2CC3" w:rsidRPr="0044713F">
        <w:rPr>
          <w:b/>
        </w:rPr>
        <w:t xml:space="preserve">Determine the content </w:t>
      </w:r>
      <w:r w:rsidR="005C4A21" w:rsidRPr="0044713F">
        <w:rPr>
          <w:b/>
        </w:rPr>
        <w:t xml:space="preserve">that </w:t>
      </w:r>
      <w:r w:rsidR="002B2CC3" w:rsidRPr="0044713F">
        <w:rPr>
          <w:b/>
        </w:rPr>
        <w:t>you want to put on your site. This includes</w:t>
      </w:r>
      <w:r w:rsidR="00942D00" w:rsidRPr="0044713F">
        <w:rPr>
          <w:b/>
        </w:rPr>
        <w:t xml:space="preserve"> items such as</w:t>
      </w:r>
      <w:r w:rsidR="002B2CC3" w:rsidRPr="0044713F">
        <w:rPr>
          <w:b/>
        </w:rPr>
        <w:t xml:space="preserve"> your c</w:t>
      </w:r>
      <w:r w:rsidR="0055334E" w:rsidRPr="0044713F">
        <w:rPr>
          <w:b/>
        </w:rPr>
        <w:t>ompany information, product list</w:t>
      </w:r>
      <w:r w:rsidR="002B2CC3" w:rsidRPr="0044713F">
        <w:rPr>
          <w:b/>
        </w:rPr>
        <w:t xml:space="preserve">s or </w:t>
      </w:r>
      <w:r w:rsidR="0055334E" w:rsidRPr="0044713F">
        <w:rPr>
          <w:b/>
        </w:rPr>
        <w:t>catalog</w:t>
      </w:r>
      <w:r w:rsidR="002B2CC3" w:rsidRPr="0044713F">
        <w:rPr>
          <w:b/>
        </w:rPr>
        <w:t>s</w:t>
      </w:r>
      <w:r w:rsidR="0055334E" w:rsidRPr="0044713F">
        <w:rPr>
          <w:b/>
        </w:rPr>
        <w:t xml:space="preserve">, </w:t>
      </w:r>
      <w:r w:rsidR="002B2CC3" w:rsidRPr="0044713F">
        <w:rPr>
          <w:b/>
        </w:rPr>
        <w:t>l</w:t>
      </w:r>
      <w:r w:rsidR="0055334E" w:rsidRPr="0044713F">
        <w:rPr>
          <w:b/>
        </w:rPr>
        <w:t xml:space="preserve">ocations, </w:t>
      </w:r>
      <w:r w:rsidR="002B2CC3" w:rsidRPr="0044713F">
        <w:rPr>
          <w:b/>
        </w:rPr>
        <w:t xml:space="preserve">press releases, </w:t>
      </w:r>
      <w:r w:rsidR="00942D00" w:rsidRPr="0044713F">
        <w:rPr>
          <w:b/>
        </w:rPr>
        <w:t xml:space="preserve">contact information, </w:t>
      </w:r>
      <w:r w:rsidR="005C4A21" w:rsidRPr="0044713F">
        <w:rPr>
          <w:b/>
        </w:rPr>
        <w:t xml:space="preserve">or </w:t>
      </w:r>
      <w:r w:rsidR="00942D00" w:rsidRPr="0044713F">
        <w:rPr>
          <w:b/>
        </w:rPr>
        <w:t>FAQs</w:t>
      </w:r>
      <w:r w:rsidR="002B2CC3" w:rsidRPr="0044713F">
        <w:rPr>
          <w:b/>
        </w:rPr>
        <w:t>.</w:t>
      </w:r>
      <w:r>
        <w:t>]</w:t>
      </w:r>
    </w:p>
    <w:p w:rsidR="00515255" w:rsidRDefault="00515255" w:rsidP="00BE2689">
      <w:pPr>
        <w:pStyle w:val="TextEntry"/>
      </w:pPr>
    </w:p>
    <w:p w:rsidR="002B2CC3" w:rsidRDefault="002B2CC3" w:rsidP="00BE2689">
      <w:pPr>
        <w:pStyle w:val="TextEntry"/>
      </w:pPr>
    </w:p>
    <w:p w:rsidR="002B2CC3" w:rsidRDefault="002B2CC3" w:rsidP="00BE2689">
      <w:pPr>
        <w:pStyle w:val="TextEntry"/>
      </w:pPr>
    </w:p>
    <w:p w:rsidR="00251E5C" w:rsidRPr="00251E5C" w:rsidRDefault="0055334E" w:rsidP="00BE2689">
      <w:pPr>
        <w:pStyle w:val="Header4"/>
      </w:pPr>
      <w:r w:rsidRPr="00A82535">
        <w:t xml:space="preserve">Graphic </w:t>
      </w:r>
      <w:r w:rsidR="00942D00">
        <w:t>a</w:t>
      </w:r>
      <w:r w:rsidRPr="00A82535">
        <w:t>ssets</w:t>
      </w:r>
    </w:p>
    <w:p w:rsidR="0055334E" w:rsidRDefault="0044713F" w:rsidP="00F478BC">
      <w:pPr>
        <w:pStyle w:val="Indentedexampleparagraph"/>
      </w:pPr>
      <w:r>
        <w:t>[</w:t>
      </w:r>
      <w:r w:rsidR="002B2CC3" w:rsidRPr="0044713F">
        <w:rPr>
          <w:b/>
        </w:rPr>
        <w:t>Identify the g</w:t>
      </w:r>
      <w:r w:rsidR="00515255" w:rsidRPr="0044713F">
        <w:rPr>
          <w:b/>
        </w:rPr>
        <w:t>raphic</w:t>
      </w:r>
      <w:r w:rsidR="0055334E" w:rsidRPr="0044713F">
        <w:rPr>
          <w:b/>
        </w:rPr>
        <w:t xml:space="preserve"> </w:t>
      </w:r>
      <w:r w:rsidR="00515255" w:rsidRPr="0044713F">
        <w:rPr>
          <w:b/>
        </w:rPr>
        <w:t xml:space="preserve">elements </w:t>
      </w:r>
      <w:r w:rsidR="005C4A21" w:rsidRPr="0044713F">
        <w:rPr>
          <w:b/>
        </w:rPr>
        <w:t xml:space="preserve">that </w:t>
      </w:r>
      <w:r w:rsidR="00515255" w:rsidRPr="0044713F">
        <w:rPr>
          <w:b/>
        </w:rPr>
        <w:t>you need for your site</w:t>
      </w:r>
      <w:r w:rsidR="005C4A21" w:rsidRPr="0044713F">
        <w:rPr>
          <w:b/>
        </w:rPr>
        <w:t>,</w:t>
      </w:r>
      <w:r w:rsidR="00515255" w:rsidRPr="0044713F">
        <w:rPr>
          <w:b/>
        </w:rPr>
        <w:t xml:space="preserve"> and assign the resources necessary for development. Graphic assets can include photographs</w:t>
      </w:r>
      <w:r w:rsidR="001E01E4" w:rsidRPr="0044713F">
        <w:rPr>
          <w:b/>
        </w:rPr>
        <w:t xml:space="preserve">, </w:t>
      </w:r>
      <w:r w:rsidR="00515255" w:rsidRPr="0044713F">
        <w:rPr>
          <w:b/>
        </w:rPr>
        <w:t>i</w:t>
      </w:r>
      <w:r w:rsidR="001E01E4" w:rsidRPr="0044713F">
        <w:rPr>
          <w:b/>
        </w:rPr>
        <w:t xml:space="preserve">llustrations, </w:t>
      </w:r>
      <w:r w:rsidR="00515255" w:rsidRPr="0044713F">
        <w:rPr>
          <w:b/>
        </w:rPr>
        <w:t>animated objects,</w:t>
      </w:r>
      <w:r w:rsidR="0055334E" w:rsidRPr="0044713F">
        <w:rPr>
          <w:b/>
        </w:rPr>
        <w:t xml:space="preserve"> </w:t>
      </w:r>
      <w:r w:rsidR="00515255" w:rsidRPr="0044713F">
        <w:rPr>
          <w:b/>
        </w:rPr>
        <w:t xml:space="preserve">fonts, and user interface elements such as </w:t>
      </w:r>
      <w:r w:rsidR="005C4A21" w:rsidRPr="0044713F">
        <w:rPr>
          <w:b/>
        </w:rPr>
        <w:t>option</w:t>
      </w:r>
      <w:r w:rsidR="00515255" w:rsidRPr="0044713F">
        <w:rPr>
          <w:b/>
        </w:rPr>
        <w:t xml:space="preserve"> buttons and navigation buttons.</w:t>
      </w:r>
      <w:r>
        <w:t>]</w:t>
      </w:r>
    </w:p>
    <w:p w:rsidR="00515255" w:rsidRDefault="00515255" w:rsidP="00BE2689">
      <w:pPr>
        <w:pStyle w:val="TextEntry"/>
      </w:pPr>
    </w:p>
    <w:p w:rsidR="00515255" w:rsidRDefault="00515255" w:rsidP="00BE2689">
      <w:pPr>
        <w:pStyle w:val="TextEntry"/>
      </w:pPr>
    </w:p>
    <w:p w:rsidR="00515255" w:rsidRDefault="00515255" w:rsidP="00BE2689">
      <w:pPr>
        <w:pStyle w:val="TextEntry"/>
      </w:pPr>
    </w:p>
    <w:p w:rsidR="00251E5C" w:rsidRPr="00251E5C" w:rsidRDefault="00515255" w:rsidP="00BE2689">
      <w:pPr>
        <w:pStyle w:val="Header4"/>
      </w:pPr>
      <w:r>
        <w:t>T</w:t>
      </w:r>
      <w:r w:rsidR="0055334E" w:rsidRPr="00A82535">
        <w:t>emplate</w:t>
      </w:r>
      <w:r>
        <w:t>s</w:t>
      </w:r>
    </w:p>
    <w:p w:rsidR="0055334E" w:rsidRDefault="0044713F" w:rsidP="00F478BC">
      <w:pPr>
        <w:pStyle w:val="Indentedexampleparagraph"/>
      </w:pPr>
      <w:r>
        <w:t>[</w:t>
      </w:r>
      <w:r w:rsidR="00515255" w:rsidRPr="0044713F">
        <w:rPr>
          <w:b/>
        </w:rPr>
        <w:t xml:space="preserve">Identify and develop the templates </w:t>
      </w:r>
      <w:r w:rsidR="005C4A21" w:rsidRPr="0044713F">
        <w:rPr>
          <w:b/>
        </w:rPr>
        <w:t xml:space="preserve">that </w:t>
      </w:r>
      <w:r w:rsidR="00515255" w:rsidRPr="0044713F">
        <w:rPr>
          <w:b/>
        </w:rPr>
        <w:t>you need to present information on your site.</w:t>
      </w:r>
      <w:r>
        <w:t>]</w:t>
      </w:r>
    </w:p>
    <w:p w:rsidR="00D6687D" w:rsidRDefault="00D6687D" w:rsidP="00BE2689">
      <w:pPr>
        <w:pStyle w:val="TextEntry"/>
      </w:pPr>
    </w:p>
    <w:p w:rsidR="00515255" w:rsidRDefault="00515255" w:rsidP="00BE2689">
      <w:pPr>
        <w:pStyle w:val="TextEntry"/>
      </w:pPr>
    </w:p>
    <w:p w:rsidR="00515255" w:rsidRDefault="00515255" w:rsidP="00BE2689">
      <w:pPr>
        <w:pStyle w:val="TextEntry"/>
      </w:pPr>
    </w:p>
    <w:p w:rsidR="00251E5C" w:rsidRPr="00251E5C" w:rsidRDefault="00942D00" w:rsidP="00BE2689">
      <w:pPr>
        <w:pStyle w:val="Header4"/>
      </w:pPr>
      <w:r>
        <w:t>Functionality t</w:t>
      </w:r>
      <w:r w:rsidR="0055334E" w:rsidRPr="00A82535">
        <w:t>esting</w:t>
      </w:r>
    </w:p>
    <w:p w:rsidR="0055334E" w:rsidRDefault="0044713F" w:rsidP="00F478BC">
      <w:pPr>
        <w:pStyle w:val="Indentedexampleparagraph"/>
      </w:pPr>
      <w:r>
        <w:t>[</w:t>
      </w:r>
      <w:r w:rsidR="008902E1" w:rsidRPr="0044713F">
        <w:rPr>
          <w:b/>
        </w:rPr>
        <w:t xml:space="preserve">Develop your functionality testing strategy. </w:t>
      </w:r>
      <w:r w:rsidR="00456045" w:rsidRPr="0044713F">
        <w:rPr>
          <w:b/>
        </w:rPr>
        <w:t>How will the site be tested to</w:t>
      </w:r>
      <w:r w:rsidR="008902E1" w:rsidRPr="0044713F">
        <w:rPr>
          <w:b/>
        </w:rPr>
        <w:t xml:space="preserve"> make sure </w:t>
      </w:r>
      <w:r w:rsidR="005C4A21" w:rsidRPr="0044713F">
        <w:rPr>
          <w:b/>
        </w:rPr>
        <w:t xml:space="preserve">that </w:t>
      </w:r>
      <w:r w:rsidR="008902E1" w:rsidRPr="0044713F">
        <w:rPr>
          <w:b/>
        </w:rPr>
        <w:t>every element functions as expected</w:t>
      </w:r>
      <w:r w:rsidR="00456045" w:rsidRPr="0044713F">
        <w:rPr>
          <w:b/>
        </w:rPr>
        <w:t>?</w:t>
      </w:r>
      <w:r w:rsidR="008902E1" w:rsidRPr="0044713F">
        <w:rPr>
          <w:b/>
        </w:rPr>
        <w:t xml:space="preserve"> </w:t>
      </w:r>
      <w:r w:rsidR="00456045" w:rsidRPr="0044713F">
        <w:rPr>
          <w:b/>
        </w:rPr>
        <w:t>Do y</w:t>
      </w:r>
      <w:r w:rsidR="008902E1" w:rsidRPr="0044713F">
        <w:rPr>
          <w:b/>
        </w:rPr>
        <w:t xml:space="preserve">ou need to test </w:t>
      </w:r>
      <w:r w:rsidR="005C4A21" w:rsidRPr="0044713F">
        <w:rPr>
          <w:b/>
        </w:rPr>
        <w:t>how quickly</w:t>
      </w:r>
      <w:r w:rsidR="008902E1" w:rsidRPr="0044713F">
        <w:rPr>
          <w:b/>
        </w:rPr>
        <w:t xml:space="preserve"> your site loads in every browser </w:t>
      </w:r>
      <w:r w:rsidR="005C4A21" w:rsidRPr="0044713F">
        <w:rPr>
          <w:b/>
        </w:rPr>
        <w:t xml:space="preserve">that </w:t>
      </w:r>
      <w:r w:rsidR="008902E1" w:rsidRPr="0044713F">
        <w:rPr>
          <w:b/>
        </w:rPr>
        <w:t>you support</w:t>
      </w:r>
      <w:r w:rsidR="00456045" w:rsidRPr="0044713F">
        <w:rPr>
          <w:b/>
        </w:rPr>
        <w:t>?</w:t>
      </w:r>
      <w:r w:rsidR="008902E1" w:rsidRPr="0044713F">
        <w:rPr>
          <w:b/>
        </w:rPr>
        <w:t xml:space="preserve"> </w:t>
      </w:r>
      <w:r w:rsidR="00456045" w:rsidRPr="0044713F">
        <w:rPr>
          <w:b/>
        </w:rPr>
        <w:t>H</w:t>
      </w:r>
      <w:r w:rsidR="008902E1" w:rsidRPr="0044713F">
        <w:rPr>
          <w:b/>
        </w:rPr>
        <w:t xml:space="preserve">ow </w:t>
      </w:r>
      <w:r w:rsidR="00456045" w:rsidRPr="0044713F">
        <w:rPr>
          <w:b/>
        </w:rPr>
        <w:t>will your site come up in various Web searches?</w:t>
      </w:r>
      <w:r>
        <w:t>]</w:t>
      </w:r>
    </w:p>
    <w:p w:rsidR="008902E1" w:rsidRDefault="008902E1" w:rsidP="00BE2689">
      <w:pPr>
        <w:pStyle w:val="TextEntry"/>
      </w:pPr>
    </w:p>
    <w:p w:rsidR="008902E1" w:rsidRDefault="008902E1" w:rsidP="00BE2689">
      <w:pPr>
        <w:pStyle w:val="TextEntry"/>
      </w:pPr>
    </w:p>
    <w:p w:rsidR="008902E1" w:rsidRDefault="008902E1" w:rsidP="00BE2689">
      <w:pPr>
        <w:pStyle w:val="TextEntry"/>
      </w:pPr>
    </w:p>
    <w:p w:rsidR="00251E5C" w:rsidRPr="00251E5C" w:rsidRDefault="00456045" w:rsidP="00BE2689">
      <w:pPr>
        <w:pStyle w:val="Header4"/>
      </w:pPr>
      <w:r>
        <w:lastRenderedPageBreak/>
        <w:t>Updated p</w:t>
      </w:r>
      <w:r w:rsidR="0055334E" w:rsidRPr="00A82535">
        <w:t xml:space="preserve">roject </w:t>
      </w:r>
      <w:r>
        <w:t>p</w:t>
      </w:r>
      <w:r w:rsidR="0055334E" w:rsidRPr="00A82535">
        <w:t>lan</w:t>
      </w:r>
    </w:p>
    <w:p w:rsidR="0055334E" w:rsidRDefault="0044713F" w:rsidP="00F478BC">
      <w:pPr>
        <w:pStyle w:val="Indentedexampleparagraph"/>
      </w:pPr>
      <w:r>
        <w:t>[</w:t>
      </w:r>
      <w:r w:rsidR="008902E1" w:rsidRPr="0044713F">
        <w:rPr>
          <w:b/>
        </w:rPr>
        <w:t>Assess your project plan and identify milestones that still must be reached. Update your plan as needed. Are there any critical areas that still need attention?</w:t>
      </w:r>
      <w:r>
        <w:t>]</w:t>
      </w:r>
    </w:p>
    <w:p w:rsidR="008902E1" w:rsidRDefault="008902E1" w:rsidP="00BE2689">
      <w:pPr>
        <w:pStyle w:val="TextEntry"/>
      </w:pPr>
    </w:p>
    <w:p w:rsidR="008902E1" w:rsidRDefault="008902E1" w:rsidP="00BE2689">
      <w:pPr>
        <w:pStyle w:val="TextEntry"/>
      </w:pPr>
    </w:p>
    <w:p w:rsidR="008902E1" w:rsidRDefault="008902E1" w:rsidP="00BE2689">
      <w:pPr>
        <w:pStyle w:val="TextEntry"/>
      </w:pPr>
    </w:p>
    <w:p w:rsidR="0055334E" w:rsidRPr="00A82535" w:rsidRDefault="0055334E" w:rsidP="00BE2689">
      <w:pPr>
        <w:pStyle w:val="Header3"/>
      </w:pPr>
      <w:r w:rsidRPr="00A82535">
        <w:t>Stabi</w:t>
      </w:r>
      <w:r w:rsidR="004809DF">
        <w:t>lization</w:t>
      </w:r>
    </w:p>
    <w:p w:rsidR="003C72C3" w:rsidRDefault="0044713F" w:rsidP="00F478BC">
      <w:pPr>
        <w:pStyle w:val="Indentedexampleparagraph"/>
      </w:pPr>
      <w:r>
        <w:t>[</w:t>
      </w:r>
      <w:r w:rsidR="00B87750" w:rsidRPr="0044713F">
        <w:rPr>
          <w:b/>
        </w:rPr>
        <w:t>Stabilization include</w:t>
      </w:r>
      <w:r w:rsidR="00456045" w:rsidRPr="0044713F">
        <w:rPr>
          <w:b/>
        </w:rPr>
        <w:t>s</w:t>
      </w:r>
      <w:r w:rsidR="004809DF" w:rsidRPr="0044713F">
        <w:rPr>
          <w:b/>
        </w:rPr>
        <w:t xml:space="preserve"> testing your </w:t>
      </w:r>
      <w:r w:rsidR="005C4A21" w:rsidRPr="0044713F">
        <w:rPr>
          <w:b/>
        </w:rPr>
        <w:t>W</w:t>
      </w:r>
      <w:r w:rsidR="004809DF" w:rsidRPr="0044713F">
        <w:rPr>
          <w:b/>
        </w:rPr>
        <w:t>eb pages for accuracy and functionality, fixing bugs in the code, deploying the finished product for public use</w:t>
      </w:r>
      <w:r w:rsidR="00456045" w:rsidRPr="0044713F">
        <w:rPr>
          <w:b/>
        </w:rPr>
        <w:t>,</w:t>
      </w:r>
      <w:r w:rsidR="004809DF" w:rsidRPr="0044713F">
        <w:rPr>
          <w:b/>
        </w:rPr>
        <w:t xml:space="preserve"> and performing continuing maintenance to keep your </w:t>
      </w:r>
      <w:r w:rsidR="005C4A21" w:rsidRPr="0044713F">
        <w:rPr>
          <w:b/>
        </w:rPr>
        <w:t>W</w:t>
      </w:r>
      <w:r w:rsidR="004809DF" w:rsidRPr="0044713F">
        <w:rPr>
          <w:b/>
        </w:rPr>
        <w:t>eb environment running at optimal levels.</w:t>
      </w:r>
      <w:r>
        <w:t>]</w:t>
      </w:r>
    </w:p>
    <w:p w:rsidR="00251E5C" w:rsidRDefault="0055334E" w:rsidP="00BE2689">
      <w:pPr>
        <w:pStyle w:val="Header4"/>
      </w:pPr>
      <w:r w:rsidRPr="00A82535">
        <w:t>Testing</w:t>
      </w:r>
    </w:p>
    <w:p w:rsidR="0055334E" w:rsidRDefault="0044713F" w:rsidP="00F478BC">
      <w:pPr>
        <w:pStyle w:val="Indentedexampleparagraph"/>
      </w:pPr>
      <w:r>
        <w:t>[</w:t>
      </w:r>
      <w:r w:rsidR="00456045" w:rsidRPr="0044713F">
        <w:rPr>
          <w:b/>
        </w:rPr>
        <w:t>D</w:t>
      </w:r>
      <w:r w:rsidR="0055334E" w:rsidRPr="0044713F">
        <w:rPr>
          <w:b/>
        </w:rPr>
        <w:t>etermine at what point the system</w:t>
      </w:r>
      <w:r w:rsidR="00BA4841" w:rsidRPr="0044713F">
        <w:rPr>
          <w:b/>
        </w:rPr>
        <w:t>'</w:t>
      </w:r>
      <w:r w:rsidR="0055334E" w:rsidRPr="0044713F">
        <w:rPr>
          <w:b/>
        </w:rPr>
        <w:t>s response time deg</w:t>
      </w:r>
      <w:r w:rsidR="00B87750" w:rsidRPr="0044713F">
        <w:rPr>
          <w:b/>
        </w:rPr>
        <w:t>rades or fails</w:t>
      </w:r>
      <w:r w:rsidR="00456045" w:rsidRPr="0044713F">
        <w:rPr>
          <w:b/>
        </w:rPr>
        <w:t xml:space="preserve"> under heavy loads</w:t>
      </w:r>
      <w:r w:rsidR="00B87750" w:rsidRPr="0044713F">
        <w:rPr>
          <w:b/>
        </w:rPr>
        <w:t>. Make sure to test each browser that you support.</w:t>
      </w:r>
      <w:r>
        <w:t>]</w:t>
      </w:r>
    </w:p>
    <w:p w:rsidR="00B87750" w:rsidRDefault="00B87750" w:rsidP="00BE2689">
      <w:pPr>
        <w:pStyle w:val="TextEntry"/>
      </w:pPr>
    </w:p>
    <w:p w:rsidR="00B87750" w:rsidRDefault="00B87750" w:rsidP="00BE2689">
      <w:pPr>
        <w:pStyle w:val="TextEntry"/>
      </w:pPr>
    </w:p>
    <w:p w:rsidR="00B87750" w:rsidRDefault="00B87750" w:rsidP="00BE2689">
      <w:pPr>
        <w:pStyle w:val="TextEntry"/>
      </w:pPr>
    </w:p>
    <w:p w:rsidR="00251E5C" w:rsidRDefault="001E01E4" w:rsidP="00BE2689">
      <w:pPr>
        <w:pStyle w:val="Header4"/>
      </w:pPr>
      <w:r>
        <w:t xml:space="preserve">Bug </w:t>
      </w:r>
      <w:r w:rsidR="00456045">
        <w:t>f</w:t>
      </w:r>
      <w:r>
        <w:t>ixes</w:t>
      </w:r>
    </w:p>
    <w:p w:rsidR="0055334E" w:rsidRDefault="0044713F" w:rsidP="00F478BC">
      <w:pPr>
        <w:pStyle w:val="Indentedexampleparagraph"/>
      </w:pPr>
      <w:r>
        <w:t>[</w:t>
      </w:r>
      <w:r w:rsidR="00B87750" w:rsidRPr="0044713F">
        <w:rPr>
          <w:b/>
        </w:rPr>
        <w:t xml:space="preserve">Develop and implement a system for noting and fixing bugs </w:t>
      </w:r>
      <w:r w:rsidR="0055334E" w:rsidRPr="0044713F">
        <w:rPr>
          <w:b/>
        </w:rPr>
        <w:t xml:space="preserve">within the site </w:t>
      </w:r>
      <w:r w:rsidR="00B87750" w:rsidRPr="0044713F">
        <w:rPr>
          <w:b/>
        </w:rPr>
        <w:t>as they are identified</w:t>
      </w:r>
      <w:r w:rsidR="00852833" w:rsidRPr="0044713F">
        <w:rPr>
          <w:b/>
        </w:rPr>
        <w:t>.</w:t>
      </w:r>
      <w:r w:rsidR="00B87750" w:rsidRPr="0044713F">
        <w:rPr>
          <w:b/>
        </w:rPr>
        <w:t xml:space="preserve"> </w:t>
      </w:r>
      <w:r w:rsidR="00456045" w:rsidRPr="0044713F">
        <w:rPr>
          <w:b/>
        </w:rPr>
        <w:t>What system will you use</w:t>
      </w:r>
      <w:r w:rsidR="00B87750" w:rsidRPr="0044713F">
        <w:rPr>
          <w:b/>
        </w:rPr>
        <w:t xml:space="preserve"> for testing the bug fixes</w:t>
      </w:r>
      <w:r w:rsidR="00456045" w:rsidRPr="0044713F">
        <w:rPr>
          <w:b/>
        </w:rPr>
        <w:t>?</w:t>
      </w:r>
      <w:r>
        <w:t>]</w:t>
      </w:r>
    </w:p>
    <w:p w:rsidR="00B87750" w:rsidRDefault="00B87750" w:rsidP="00BE2689">
      <w:pPr>
        <w:pStyle w:val="TextEntry"/>
      </w:pPr>
    </w:p>
    <w:p w:rsidR="00B87750" w:rsidRDefault="00B87750" w:rsidP="00BE2689">
      <w:pPr>
        <w:pStyle w:val="TextEntry"/>
      </w:pPr>
    </w:p>
    <w:p w:rsidR="00B87750" w:rsidRDefault="00B87750" w:rsidP="00BE2689">
      <w:pPr>
        <w:pStyle w:val="TextEntry"/>
      </w:pPr>
    </w:p>
    <w:p w:rsidR="00251E5C" w:rsidRDefault="0055334E" w:rsidP="00BE2689">
      <w:pPr>
        <w:pStyle w:val="Header4"/>
      </w:pPr>
      <w:r w:rsidRPr="00A82535">
        <w:t>Deployment</w:t>
      </w:r>
    </w:p>
    <w:p w:rsidR="0055334E" w:rsidRDefault="0044713F" w:rsidP="00F478BC">
      <w:pPr>
        <w:pStyle w:val="Indentedexampleparagraph"/>
      </w:pPr>
      <w:r>
        <w:t>[</w:t>
      </w:r>
      <w:r w:rsidR="00521C37" w:rsidRPr="0044713F">
        <w:rPr>
          <w:b/>
        </w:rPr>
        <w:t>Develop a plan for deploying your completed Web</w:t>
      </w:r>
      <w:r w:rsidR="00B87750" w:rsidRPr="0044713F">
        <w:rPr>
          <w:b/>
        </w:rPr>
        <w:t xml:space="preserve"> site</w:t>
      </w:r>
      <w:r w:rsidR="00521C37" w:rsidRPr="0044713F">
        <w:rPr>
          <w:b/>
        </w:rPr>
        <w:t xml:space="preserve"> to the Internet.</w:t>
      </w:r>
      <w:r>
        <w:t>]</w:t>
      </w:r>
    </w:p>
    <w:p w:rsidR="00521C37" w:rsidRDefault="00521C37" w:rsidP="00BE2689">
      <w:pPr>
        <w:pStyle w:val="TextEntry"/>
      </w:pPr>
    </w:p>
    <w:p w:rsidR="00521C37" w:rsidRDefault="00521C37" w:rsidP="00BE2689">
      <w:pPr>
        <w:pStyle w:val="TextEntry"/>
      </w:pPr>
    </w:p>
    <w:p w:rsidR="00521C37" w:rsidRDefault="00521C37" w:rsidP="00BE2689">
      <w:pPr>
        <w:pStyle w:val="TextEntry"/>
      </w:pPr>
    </w:p>
    <w:p w:rsidR="00251E5C" w:rsidRDefault="0055334E" w:rsidP="00BE2689">
      <w:pPr>
        <w:pStyle w:val="Header4"/>
      </w:pPr>
      <w:r w:rsidRPr="00A82535">
        <w:t xml:space="preserve">Maintenance </w:t>
      </w:r>
      <w:r w:rsidR="00456045">
        <w:t>p</w:t>
      </w:r>
      <w:r w:rsidRPr="00A82535">
        <w:t>lan</w:t>
      </w:r>
    </w:p>
    <w:p w:rsidR="0055334E" w:rsidRDefault="0044713F" w:rsidP="00F478BC">
      <w:pPr>
        <w:pStyle w:val="Indentedexampleparagraph"/>
      </w:pPr>
      <w:r>
        <w:t>[</w:t>
      </w:r>
      <w:r w:rsidR="00521C37" w:rsidRPr="0044713F">
        <w:rPr>
          <w:b/>
        </w:rPr>
        <w:t>De</w:t>
      </w:r>
      <w:r w:rsidR="00456045" w:rsidRPr="0044713F">
        <w:rPr>
          <w:b/>
        </w:rPr>
        <w:t>termine</w:t>
      </w:r>
      <w:r w:rsidR="00521C37" w:rsidRPr="0044713F">
        <w:rPr>
          <w:b/>
        </w:rPr>
        <w:t xml:space="preserve"> a plan for maintaining your Web site. </w:t>
      </w:r>
      <w:r w:rsidR="00456045" w:rsidRPr="0044713F">
        <w:rPr>
          <w:b/>
        </w:rPr>
        <w:t>Indicate</w:t>
      </w:r>
      <w:r w:rsidR="00521C37" w:rsidRPr="0044713F">
        <w:rPr>
          <w:b/>
        </w:rPr>
        <w:t xml:space="preserve"> who will </w:t>
      </w:r>
      <w:r w:rsidR="0055334E" w:rsidRPr="0044713F">
        <w:rPr>
          <w:b/>
        </w:rPr>
        <w:t>perform backups, replace hardware</w:t>
      </w:r>
      <w:r w:rsidR="00521C37" w:rsidRPr="0044713F">
        <w:rPr>
          <w:b/>
        </w:rPr>
        <w:t>,</w:t>
      </w:r>
      <w:r w:rsidR="0055334E" w:rsidRPr="0044713F">
        <w:rPr>
          <w:b/>
        </w:rPr>
        <w:t xml:space="preserve"> </w:t>
      </w:r>
      <w:r w:rsidR="00521C37" w:rsidRPr="0044713F">
        <w:rPr>
          <w:b/>
        </w:rPr>
        <w:t xml:space="preserve">and install updated content. </w:t>
      </w:r>
      <w:r w:rsidR="00456045" w:rsidRPr="0044713F">
        <w:rPr>
          <w:b/>
        </w:rPr>
        <w:t>Will your</w:t>
      </w:r>
      <w:r w:rsidR="00521C37" w:rsidRPr="0044713F">
        <w:rPr>
          <w:b/>
        </w:rPr>
        <w:t xml:space="preserve"> site host </w:t>
      </w:r>
      <w:r w:rsidR="00456045" w:rsidRPr="0044713F">
        <w:rPr>
          <w:b/>
        </w:rPr>
        <w:t xml:space="preserve">be responsible for </w:t>
      </w:r>
      <w:r w:rsidR="00521C37" w:rsidRPr="0044713F">
        <w:rPr>
          <w:b/>
        </w:rPr>
        <w:t>any of these tasks</w:t>
      </w:r>
      <w:r w:rsidR="00456045" w:rsidRPr="0044713F">
        <w:rPr>
          <w:b/>
        </w:rPr>
        <w:t>?</w:t>
      </w:r>
      <w:r w:rsidR="00521C37" w:rsidRPr="0044713F">
        <w:rPr>
          <w:b/>
        </w:rPr>
        <w:t xml:space="preserve"> Develop a site maintenance schedule.</w:t>
      </w:r>
      <w:r>
        <w:t>]</w:t>
      </w:r>
    </w:p>
    <w:p w:rsidR="00521C37" w:rsidRDefault="00521C37" w:rsidP="00BE2689">
      <w:pPr>
        <w:pStyle w:val="TextEntry"/>
      </w:pPr>
    </w:p>
    <w:p w:rsidR="00521C37" w:rsidRDefault="00521C37" w:rsidP="00BE2689">
      <w:pPr>
        <w:pStyle w:val="TextEntry"/>
      </w:pPr>
    </w:p>
    <w:p w:rsidR="00521C37" w:rsidRDefault="00521C37" w:rsidP="00BE2689">
      <w:pPr>
        <w:pStyle w:val="TextEntry"/>
      </w:pPr>
    </w:p>
    <w:sectPr w:rsidR="00521C37" w:rsidSect="00F478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102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B2" w:rsidRDefault="001155B2" w:rsidP="00BE2689">
      <w:r>
        <w:separator/>
      </w:r>
    </w:p>
  </w:endnote>
  <w:endnote w:type="continuationSeparator" w:id="0">
    <w:p w:rsidR="001155B2" w:rsidRDefault="001155B2" w:rsidP="00BE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FB" w:rsidRDefault="007D15FB" w:rsidP="00BE2689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734953">
      <w:rPr>
        <w:noProof/>
      </w:rPr>
      <w:t>3/2/2013</w:t>
    </w:r>
    <w:r>
      <w:fldChar w:fldCharType="end"/>
    </w:r>
    <w:r>
      <w:tab/>
      <w:t>Web Site Creation Strategy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34953">
      <w:rPr>
        <w:rStyle w:val="PageNumber"/>
        <w:noProof/>
      </w:rPr>
      <w:t>7</w:t>
    </w:r>
    <w:r>
      <w:rPr>
        <w:rStyle w:val="PageNumber"/>
      </w:rPr>
      <w:fldChar w:fldCharType="end"/>
    </w:r>
  </w:p>
  <w:p w:rsidR="00103966" w:rsidRPr="007D15FB" w:rsidRDefault="00103966" w:rsidP="00BE2689">
    <w:pPr>
      <w:pStyle w:val="Footer"/>
    </w:pPr>
  </w:p>
  <w:p w:rsidR="00103966" w:rsidRDefault="00103966" w:rsidP="00BE26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FB" w:rsidRDefault="007D15FB" w:rsidP="00BE2689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734953">
      <w:rPr>
        <w:noProof/>
      </w:rPr>
      <w:t>3/2/2013</w:t>
    </w:r>
    <w:r>
      <w:fldChar w:fldCharType="end"/>
    </w:r>
    <w:r>
      <w:tab/>
      <w:t>Web Site Creation Strategy</w:t>
    </w:r>
    <w:r>
      <w:tab/>
      <w:t xml:space="preserve">Page </w:t>
    </w:r>
    <w:r w:rsidR="00F478BC">
      <w:rPr>
        <w:rStyle w:val="PageNumber"/>
      </w:rPr>
      <w:fldChar w:fldCharType="begin"/>
    </w:r>
    <w:r w:rsidR="00F478BC">
      <w:rPr>
        <w:rStyle w:val="PageNumber"/>
      </w:rPr>
      <w:instrText xml:space="preserve"> PAGE </w:instrText>
    </w:r>
    <w:r w:rsidR="00F478BC">
      <w:rPr>
        <w:rStyle w:val="PageNumber"/>
      </w:rPr>
      <w:fldChar w:fldCharType="separate"/>
    </w:r>
    <w:r w:rsidR="00734953">
      <w:rPr>
        <w:rStyle w:val="PageNumber"/>
        <w:noProof/>
      </w:rPr>
      <w:t>1</w:t>
    </w:r>
    <w:r w:rsidR="00F478BC">
      <w:rPr>
        <w:rStyle w:val="PageNumber"/>
      </w:rPr>
      <w:fldChar w:fldCharType="end"/>
    </w:r>
  </w:p>
  <w:p w:rsidR="007075DD" w:rsidRDefault="007075DD" w:rsidP="00BE2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B2" w:rsidRDefault="001155B2" w:rsidP="00BE2689">
      <w:r>
        <w:separator/>
      </w:r>
    </w:p>
  </w:footnote>
  <w:footnote w:type="continuationSeparator" w:id="0">
    <w:p w:rsidR="001155B2" w:rsidRDefault="001155B2" w:rsidP="00BE2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Pr="009F0B4F" w:rsidRDefault="0055334E" w:rsidP="00BE2689">
    <w:pPr>
      <w:pStyle w:val="Header"/>
    </w:pPr>
    <w:r w:rsidRPr="009F0B4F">
      <w:t>Web Site Creati</w:t>
    </w:r>
    <w:r w:rsidR="00F63E6C">
      <w:t>on</w:t>
    </w:r>
    <w:r w:rsidRPr="009F0B4F">
      <w:t xml:space="preserve"> Strategy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D8" w:rsidRPr="00F21AF1" w:rsidRDefault="007901D8" w:rsidP="00BE2689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>
    <w:nsid w:val="0CA71CF7"/>
    <w:multiLevelType w:val="hybridMultilevel"/>
    <w:tmpl w:val="C6A2C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CA043AB"/>
    <w:multiLevelType w:val="hybridMultilevel"/>
    <w:tmpl w:val="82A682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>
    <w:nsid w:val="36244D64"/>
    <w:multiLevelType w:val="hybridMultilevel"/>
    <w:tmpl w:val="6A46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44477E5"/>
    <w:multiLevelType w:val="hybridMultilevel"/>
    <w:tmpl w:val="6A46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5C40C7"/>
    <w:multiLevelType w:val="hybridMultilevel"/>
    <w:tmpl w:val="6A46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>
    <w:nsid w:val="63365C07"/>
    <w:multiLevelType w:val="hybridMultilevel"/>
    <w:tmpl w:val="6A469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  <w:num w:numId="15">
    <w:abstractNumId w:val="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3D"/>
    <w:rsid w:val="000034DD"/>
    <w:rsid w:val="00021A9D"/>
    <w:rsid w:val="0003120C"/>
    <w:rsid w:val="000342CF"/>
    <w:rsid w:val="000430C8"/>
    <w:rsid w:val="000558BC"/>
    <w:rsid w:val="00060B60"/>
    <w:rsid w:val="00094D66"/>
    <w:rsid w:val="0009587A"/>
    <w:rsid w:val="000A4494"/>
    <w:rsid w:val="000B063D"/>
    <w:rsid w:val="000D2B69"/>
    <w:rsid w:val="00103966"/>
    <w:rsid w:val="001155B2"/>
    <w:rsid w:val="00143B45"/>
    <w:rsid w:val="001949B7"/>
    <w:rsid w:val="001E01E4"/>
    <w:rsid w:val="001E0E90"/>
    <w:rsid w:val="001E1921"/>
    <w:rsid w:val="001E6358"/>
    <w:rsid w:val="00210E48"/>
    <w:rsid w:val="0022715D"/>
    <w:rsid w:val="00237734"/>
    <w:rsid w:val="00251E5C"/>
    <w:rsid w:val="00266925"/>
    <w:rsid w:val="0027267F"/>
    <w:rsid w:val="002A574A"/>
    <w:rsid w:val="002A59F5"/>
    <w:rsid w:val="002B2CC3"/>
    <w:rsid w:val="002C71C7"/>
    <w:rsid w:val="002E67C0"/>
    <w:rsid w:val="0032747A"/>
    <w:rsid w:val="00330316"/>
    <w:rsid w:val="003510A1"/>
    <w:rsid w:val="003958FF"/>
    <w:rsid w:val="003C72C3"/>
    <w:rsid w:val="003C791A"/>
    <w:rsid w:val="00401B2C"/>
    <w:rsid w:val="0040301C"/>
    <w:rsid w:val="00406277"/>
    <w:rsid w:val="0041528B"/>
    <w:rsid w:val="00432E47"/>
    <w:rsid w:val="0044713F"/>
    <w:rsid w:val="00456045"/>
    <w:rsid w:val="004713C6"/>
    <w:rsid w:val="004809DF"/>
    <w:rsid w:val="00497612"/>
    <w:rsid w:val="004B58C7"/>
    <w:rsid w:val="004E2B91"/>
    <w:rsid w:val="00515255"/>
    <w:rsid w:val="00521C37"/>
    <w:rsid w:val="00534009"/>
    <w:rsid w:val="0055334E"/>
    <w:rsid w:val="00554FF5"/>
    <w:rsid w:val="005C0C2A"/>
    <w:rsid w:val="005C4A21"/>
    <w:rsid w:val="00636CDE"/>
    <w:rsid w:val="006403B3"/>
    <w:rsid w:val="00645062"/>
    <w:rsid w:val="00646C54"/>
    <w:rsid w:val="006478E6"/>
    <w:rsid w:val="006570B3"/>
    <w:rsid w:val="007075DD"/>
    <w:rsid w:val="00734953"/>
    <w:rsid w:val="00772A29"/>
    <w:rsid w:val="007901D8"/>
    <w:rsid w:val="007B4548"/>
    <w:rsid w:val="007C5A0D"/>
    <w:rsid w:val="007D15FB"/>
    <w:rsid w:val="007D566D"/>
    <w:rsid w:val="00833713"/>
    <w:rsid w:val="00852833"/>
    <w:rsid w:val="00852E2E"/>
    <w:rsid w:val="008541A5"/>
    <w:rsid w:val="00882B17"/>
    <w:rsid w:val="008902E1"/>
    <w:rsid w:val="008B1F83"/>
    <w:rsid w:val="008C2761"/>
    <w:rsid w:val="008F1E67"/>
    <w:rsid w:val="009229A2"/>
    <w:rsid w:val="0093606A"/>
    <w:rsid w:val="00942D00"/>
    <w:rsid w:val="009665C5"/>
    <w:rsid w:val="00987B4D"/>
    <w:rsid w:val="009E3F43"/>
    <w:rsid w:val="009F0B4F"/>
    <w:rsid w:val="00A10D28"/>
    <w:rsid w:val="00A35F1D"/>
    <w:rsid w:val="00A730C8"/>
    <w:rsid w:val="00AB62D7"/>
    <w:rsid w:val="00AE025B"/>
    <w:rsid w:val="00B54BFA"/>
    <w:rsid w:val="00B87750"/>
    <w:rsid w:val="00B9614A"/>
    <w:rsid w:val="00BA4841"/>
    <w:rsid w:val="00BE2689"/>
    <w:rsid w:val="00BF41C0"/>
    <w:rsid w:val="00C20DBC"/>
    <w:rsid w:val="00C7111D"/>
    <w:rsid w:val="00CA2C58"/>
    <w:rsid w:val="00CA55AA"/>
    <w:rsid w:val="00CA6EC3"/>
    <w:rsid w:val="00CB6958"/>
    <w:rsid w:val="00CE251D"/>
    <w:rsid w:val="00CE74F5"/>
    <w:rsid w:val="00CF3107"/>
    <w:rsid w:val="00D141C0"/>
    <w:rsid w:val="00D339FE"/>
    <w:rsid w:val="00D6122A"/>
    <w:rsid w:val="00D6687D"/>
    <w:rsid w:val="00DA0A78"/>
    <w:rsid w:val="00DB6AAB"/>
    <w:rsid w:val="00DC130F"/>
    <w:rsid w:val="00DC73DC"/>
    <w:rsid w:val="00DE1866"/>
    <w:rsid w:val="00DE318A"/>
    <w:rsid w:val="00E15567"/>
    <w:rsid w:val="00E2357E"/>
    <w:rsid w:val="00E479D9"/>
    <w:rsid w:val="00E52BA2"/>
    <w:rsid w:val="00E65BE5"/>
    <w:rsid w:val="00E67FAF"/>
    <w:rsid w:val="00E75C4A"/>
    <w:rsid w:val="00EA759A"/>
    <w:rsid w:val="00EF6960"/>
    <w:rsid w:val="00F21AF1"/>
    <w:rsid w:val="00F45650"/>
    <w:rsid w:val="00F478BC"/>
    <w:rsid w:val="00F61DF2"/>
    <w:rsid w:val="00F63E6C"/>
    <w:rsid w:val="00F6509F"/>
    <w:rsid w:val="00F873A6"/>
    <w:rsid w:val="00FB0535"/>
    <w:rsid w:val="00FB1B3F"/>
    <w:rsid w:val="00FC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BE2689"/>
    <w:pPr>
      <w:tabs>
        <w:tab w:val="center" w:pos="4680"/>
      </w:tabs>
      <w:spacing w:before="120" w:after="120"/>
    </w:pPr>
    <w:rPr>
      <w:rFonts w:ascii="Verdana" w:hAnsi="Verdana"/>
    </w:rPr>
  </w:style>
  <w:style w:type="paragraph" w:styleId="Heading1">
    <w:name w:val="heading 1"/>
    <w:basedOn w:val="Normal"/>
    <w:next w:val="Normal"/>
    <w:autoRedefine/>
    <w:qFormat/>
    <w:rsid w:val="00BE2689"/>
    <w:pPr>
      <w:keepNext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22715D"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2715D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0B4F"/>
    <w:pPr>
      <w:tabs>
        <w:tab w:val="right" w:pos="9360"/>
      </w:tabs>
    </w:pPr>
    <w:rPr>
      <w:sz w:val="16"/>
      <w:szCs w:val="16"/>
    </w:rPr>
  </w:style>
  <w:style w:type="paragraph" w:styleId="Footer">
    <w:name w:val="footer"/>
    <w:basedOn w:val="Normal"/>
    <w:autoRedefine/>
    <w:rsid w:val="00882B17"/>
    <w:pPr>
      <w:pBdr>
        <w:top w:val="single" w:sz="4" w:space="1" w:color="666699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1"/>
    <w:rsid w:val="0022715D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22715D"/>
    <w:pPr>
      <w:pBdr>
        <w:top w:val="single" w:sz="24" w:space="1" w:color="800080"/>
        <w:right w:val="single" w:sz="24" w:space="4" w:color="800080"/>
      </w:pBdr>
    </w:pPr>
    <w:rPr>
      <w:rFonts w:eastAsia="Times New Roman"/>
      <w:b/>
      <w:bCs/>
      <w:color w:val="FF6600"/>
      <w:sz w:val="48"/>
    </w:rPr>
  </w:style>
  <w:style w:type="paragraph" w:customStyle="1" w:styleId="Sub-Title1">
    <w:name w:val="Sub-Title 1"/>
    <w:basedOn w:val="Heading1"/>
    <w:rsid w:val="0022715D"/>
    <w:pPr>
      <w:pBdr>
        <w:top w:val="single" w:sz="8" w:space="1" w:color="800080"/>
      </w:pBdr>
      <w:spacing w:before="1200"/>
    </w:pPr>
    <w:rPr>
      <w:rFonts w:eastAsia="Times New Roman"/>
      <w:sz w:val="24"/>
    </w:rPr>
  </w:style>
  <w:style w:type="paragraph" w:customStyle="1" w:styleId="SubTitle2">
    <w:name w:val="Sub Title 2"/>
    <w:basedOn w:val="Heading3"/>
    <w:rsid w:val="0022715D"/>
    <w:pPr>
      <w:spacing w:after="1080"/>
    </w:pPr>
    <w:rPr>
      <w:rFonts w:eastAsia="Times New Roman"/>
      <w:sz w:val="24"/>
    </w:rPr>
  </w:style>
  <w:style w:type="paragraph" w:customStyle="1" w:styleId="SubTitle3">
    <w:name w:val="Sub Title 3"/>
    <w:basedOn w:val="Normal"/>
    <w:rsid w:val="00021A9D"/>
    <w:pPr>
      <w:jc w:val="right"/>
    </w:pPr>
    <w:rPr>
      <w:rFonts w:eastAsia="Times New Roman"/>
      <w:color w:val="80008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E65BE5"/>
    <w:rPr>
      <w:rFonts w:eastAsia="Times New Roman"/>
      <w:b/>
      <w:bCs/>
      <w:color w:val="666699"/>
      <w:sz w:val="48"/>
    </w:rPr>
  </w:style>
  <w:style w:type="paragraph" w:customStyle="1" w:styleId="TaglineTop">
    <w:name w:val="Tagline Top"/>
    <w:basedOn w:val="Heading1"/>
    <w:rsid w:val="0022715D"/>
    <w:pPr>
      <w:pageBreakBefore/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Heading1"/>
    <w:rsid w:val="0022715D"/>
    <w:pPr>
      <w:pBdr>
        <w:top w:val="single" w:sz="8" w:space="1" w:color="800080"/>
        <w:right w:val="single" w:sz="8" w:space="4" w:color="auto"/>
      </w:pBdr>
      <w:spacing w:after="240"/>
    </w:pPr>
    <w:rPr>
      <w:rFonts w:eastAsia="Times New Roman"/>
      <w:b/>
      <w:bCs/>
      <w:color w:val="FF6600"/>
      <w:sz w:val="34"/>
    </w:rPr>
  </w:style>
  <w:style w:type="paragraph" w:customStyle="1" w:styleId="Header2">
    <w:name w:val="Header 2"/>
    <w:basedOn w:val="Heading1"/>
    <w:autoRedefine/>
    <w:rsid w:val="00BE2689"/>
    <w:pPr>
      <w:pBdr>
        <w:top w:val="single" w:sz="8" w:space="1" w:color="666699"/>
      </w:pBdr>
      <w:jc w:val="left"/>
    </w:pPr>
    <w:rPr>
      <w:rFonts w:eastAsia="Times New Roman"/>
      <w:b/>
      <w:sz w:val="28"/>
    </w:rPr>
  </w:style>
  <w:style w:type="paragraph" w:customStyle="1" w:styleId="Header3">
    <w:name w:val="Header 3"/>
    <w:basedOn w:val="Heading2"/>
    <w:autoRedefine/>
    <w:rsid w:val="009665C5"/>
    <w:pPr>
      <w:ind w:left="360"/>
    </w:pPr>
    <w:rPr>
      <w:rFonts w:eastAsia="Times New Roman"/>
      <w:bCs/>
      <w:caps/>
      <w:sz w:val="22"/>
      <w:szCs w:val="22"/>
    </w:rPr>
  </w:style>
  <w:style w:type="character" w:customStyle="1" w:styleId="BodyIndent2">
    <w:name w:val="Body Indent 2"/>
    <w:basedOn w:val="DefaultParagraphFont"/>
    <w:rsid w:val="0022715D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22715D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after="240"/>
      <w:ind w:left="360"/>
    </w:pPr>
    <w:rPr>
      <w:rFonts w:eastAsia="Times New Roman"/>
    </w:rPr>
  </w:style>
  <w:style w:type="paragraph" w:customStyle="1" w:styleId="TblHeader">
    <w:name w:val="Tbl Header"/>
    <w:basedOn w:val="Normal"/>
    <w:autoRedefine/>
    <w:rsid w:val="00BE2689"/>
    <w:pPr>
      <w:jc w:val="center"/>
    </w:pPr>
    <w:rPr>
      <w:rFonts w:ascii="Arial" w:eastAsia="Times New Roman" w:hAnsi="Arial"/>
      <w:b/>
      <w:i/>
      <w:color w:val="FFFFFF"/>
      <w:sz w:val="22"/>
    </w:rPr>
  </w:style>
  <w:style w:type="paragraph" w:customStyle="1" w:styleId="TemplateVerbiage">
    <w:name w:val="Template Verbiage"/>
    <w:basedOn w:val="BodyTextIndent"/>
    <w:rsid w:val="0022715D"/>
    <w:pPr>
      <w:spacing w:after="120"/>
      <w:ind w:left="720"/>
    </w:pPr>
    <w:rPr>
      <w:rFonts w:eastAsia="Times New Roman"/>
      <w:i/>
    </w:rPr>
  </w:style>
  <w:style w:type="table" w:styleId="TableGrid">
    <w:name w:val="Table Grid"/>
    <w:basedOn w:val="TableNormal"/>
    <w:rsid w:val="0022715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aliases w:val="Instruction 2 Char"/>
    <w:basedOn w:val="DefaultParagraphFont"/>
    <w:rsid w:val="00094D66"/>
    <w:rPr>
      <w:rFonts w:ascii="Verdana" w:eastAsia="Times" w:hAnsi="Verdana"/>
      <w:color w:val="800080"/>
      <w:lang w:val="en-US" w:eastAsia="en-US" w:bidi="ar-SA"/>
    </w:rPr>
  </w:style>
  <w:style w:type="paragraph" w:customStyle="1" w:styleId="Header4">
    <w:name w:val="Header 4"/>
    <w:basedOn w:val="Header3"/>
    <w:autoRedefine/>
    <w:rsid w:val="009665C5"/>
    <w:pPr>
      <w:ind w:left="432"/>
    </w:pPr>
    <w:rPr>
      <w:b w:val="0"/>
      <w:caps w:val="0"/>
    </w:rPr>
  </w:style>
  <w:style w:type="paragraph" w:customStyle="1" w:styleId="BlockText4">
    <w:name w:val="Block Text 4"/>
    <w:basedOn w:val="BlockText"/>
    <w:rsid w:val="00094D66"/>
    <w:pPr>
      <w:ind w:left="1800"/>
    </w:pPr>
  </w:style>
  <w:style w:type="character" w:styleId="PageNumber">
    <w:name w:val="page number"/>
    <w:basedOn w:val="DefaultParagraphFont"/>
    <w:rsid w:val="0022715D"/>
  </w:style>
  <w:style w:type="paragraph" w:customStyle="1" w:styleId="StyleHeader2TopSinglesolidlineViolet1ptLinewidth">
    <w:name w:val="Style Header 2 + Top: (Single solid line Violet  1 pt Line width)"/>
    <w:basedOn w:val="Header2"/>
    <w:rsid w:val="0022715D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22715D"/>
    <w:pPr>
      <w:spacing w:before="240" w:after="240"/>
      <w:ind w:left="1440"/>
    </w:pPr>
    <w:rPr>
      <w:rFonts w:eastAsia="Times New Roman"/>
      <w:b/>
      <w:i/>
    </w:rPr>
  </w:style>
  <w:style w:type="character" w:customStyle="1" w:styleId="BodyTextIndentChar1">
    <w:name w:val="Body Text Indent Char1"/>
    <w:aliases w:val="Instruction 2 Char1,Example questions - no hanging indent Char"/>
    <w:basedOn w:val="DefaultParagraphFont"/>
    <w:link w:val="BodyTextIndent"/>
    <w:rsid w:val="0022715D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22715D"/>
  </w:style>
  <w:style w:type="paragraph" w:customStyle="1" w:styleId="TextEntry">
    <w:name w:val="Text Entry"/>
    <w:basedOn w:val="Normal"/>
    <w:autoRedefine/>
    <w:rsid w:val="00F873A6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22715D"/>
    <w:pPr>
      <w:spacing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22715D"/>
    <w:rPr>
      <w:color w:val="800080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22715D"/>
    <w:pPr>
      <w:numPr>
        <w:numId w:val="15"/>
      </w:numPr>
      <w:pBdr>
        <w:top w:val="single" w:sz="8" w:space="0" w:color="800080"/>
      </w:pBdr>
    </w:pPr>
  </w:style>
  <w:style w:type="paragraph" w:customStyle="1" w:styleId="Header3sectionintro">
    <w:name w:val="Header 3 section intro"/>
    <w:basedOn w:val="BodyTextIndent"/>
    <w:autoRedefine/>
    <w:rsid w:val="00B87750"/>
    <w:rPr>
      <w:rFonts w:eastAsia="Times New Roman"/>
      <w:color w:val="auto"/>
    </w:rPr>
  </w:style>
  <w:style w:type="paragraph" w:customStyle="1" w:styleId="Examplequestionsend">
    <w:name w:val="Example questions end"/>
    <w:basedOn w:val="Examplequestions"/>
    <w:rsid w:val="0022715D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22715D"/>
    <w:pPr>
      <w:spacing w:before="320"/>
      <w:ind w:left="1080" w:firstLine="4680"/>
    </w:pPr>
    <w:rPr>
      <w:rFonts w:eastAsia="Times New Roman"/>
    </w:rPr>
  </w:style>
  <w:style w:type="paragraph" w:customStyle="1" w:styleId="Indentedexampleparagraph">
    <w:name w:val="Indented example paragraph"/>
    <w:basedOn w:val="BodyTextIndent"/>
    <w:autoRedefine/>
    <w:rsid w:val="00F478BC"/>
    <w:pPr>
      <w:ind w:left="432"/>
    </w:pPr>
    <w:rPr>
      <w:rFonts w:eastAsia="Times New Roman"/>
      <w:color w:val="auto"/>
    </w:rPr>
  </w:style>
  <w:style w:type="paragraph" w:customStyle="1" w:styleId="StyleDocTitle2Left">
    <w:name w:val="Style Doc Title 2 + Left"/>
    <w:basedOn w:val="DocTitle2"/>
    <w:autoRedefine/>
    <w:rsid w:val="002E67C0"/>
    <w:pPr>
      <w:pBdr>
        <w:top w:val="none" w:sz="0" w:space="0" w:color="auto"/>
        <w:right w:val="none" w:sz="0" w:space="0" w:color="auto"/>
      </w:pBdr>
      <w:jc w:val="left"/>
    </w:pPr>
    <w:rPr>
      <w:color w:val="666699"/>
    </w:rPr>
  </w:style>
  <w:style w:type="paragraph" w:customStyle="1" w:styleId="StyleSub-Title1BlueGray">
    <w:name w:val="Style Sub-Title 1 + BlueGray"/>
    <w:basedOn w:val="Sub-Title1"/>
    <w:rsid w:val="00882B17"/>
    <w:rPr>
      <w:color w:val="666699"/>
    </w:rPr>
  </w:style>
  <w:style w:type="paragraph" w:customStyle="1" w:styleId="StyleSubTitle2VioletAfter48pt">
    <w:name w:val="Style Sub Title 2 + Violet After:  48 pt"/>
    <w:basedOn w:val="SubTitle2"/>
    <w:rsid w:val="00882B17"/>
    <w:pPr>
      <w:spacing w:after="960"/>
    </w:pPr>
    <w:rPr>
      <w:color w:val="666699"/>
    </w:rPr>
  </w:style>
  <w:style w:type="paragraph" w:customStyle="1" w:styleId="StyleSubTitle312pt">
    <w:name w:val="Style Sub Title 3 + 12 pt"/>
    <w:basedOn w:val="SubTitle3"/>
    <w:autoRedefine/>
    <w:rsid w:val="00882B17"/>
    <w:rPr>
      <w:noProof/>
      <w:color w:val="666699"/>
      <w:sz w:val="24"/>
    </w:rPr>
  </w:style>
  <w:style w:type="paragraph" w:customStyle="1" w:styleId="Tablesidetext">
    <w:name w:val="Table side text"/>
    <w:basedOn w:val="Normal"/>
    <w:rsid w:val="00BE2689"/>
    <w:rPr>
      <w:color w:val="FFFFFF"/>
    </w:rPr>
  </w:style>
  <w:style w:type="character" w:styleId="CommentReference">
    <w:name w:val="annotation reference"/>
    <w:basedOn w:val="DefaultParagraphFont"/>
    <w:semiHidden/>
    <w:rsid w:val="00F63E6C"/>
    <w:rPr>
      <w:sz w:val="16"/>
      <w:szCs w:val="16"/>
    </w:rPr>
  </w:style>
  <w:style w:type="paragraph" w:styleId="CommentText">
    <w:name w:val="annotation text"/>
    <w:basedOn w:val="Normal"/>
    <w:semiHidden/>
    <w:rsid w:val="00F63E6C"/>
  </w:style>
  <w:style w:type="paragraph" w:styleId="CommentSubject">
    <w:name w:val="annotation subject"/>
    <w:basedOn w:val="CommentText"/>
    <w:next w:val="CommentText"/>
    <w:semiHidden/>
    <w:rsid w:val="00F63E6C"/>
    <w:rPr>
      <w:b/>
      <w:bCs/>
    </w:rPr>
  </w:style>
  <w:style w:type="paragraph" w:styleId="BalloonText">
    <w:name w:val="Balloon Text"/>
    <w:basedOn w:val="Normal"/>
    <w:semiHidden/>
    <w:rsid w:val="00F63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BE2689"/>
    <w:pPr>
      <w:tabs>
        <w:tab w:val="center" w:pos="4680"/>
      </w:tabs>
      <w:spacing w:before="120" w:after="120"/>
    </w:pPr>
    <w:rPr>
      <w:rFonts w:ascii="Verdana" w:hAnsi="Verdana"/>
    </w:rPr>
  </w:style>
  <w:style w:type="paragraph" w:styleId="Heading1">
    <w:name w:val="heading 1"/>
    <w:basedOn w:val="Normal"/>
    <w:next w:val="Normal"/>
    <w:autoRedefine/>
    <w:qFormat/>
    <w:rsid w:val="00BE2689"/>
    <w:pPr>
      <w:keepNext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22715D"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2715D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0B4F"/>
    <w:pPr>
      <w:tabs>
        <w:tab w:val="right" w:pos="9360"/>
      </w:tabs>
    </w:pPr>
    <w:rPr>
      <w:sz w:val="16"/>
      <w:szCs w:val="16"/>
    </w:rPr>
  </w:style>
  <w:style w:type="paragraph" w:styleId="Footer">
    <w:name w:val="footer"/>
    <w:basedOn w:val="Normal"/>
    <w:autoRedefine/>
    <w:rsid w:val="00882B17"/>
    <w:pPr>
      <w:pBdr>
        <w:top w:val="single" w:sz="4" w:space="1" w:color="666699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1"/>
    <w:rsid w:val="0022715D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22715D"/>
    <w:pPr>
      <w:pBdr>
        <w:top w:val="single" w:sz="24" w:space="1" w:color="800080"/>
        <w:right w:val="single" w:sz="24" w:space="4" w:color="800080"/>
      </w:pBdr>
    </w:pPr>
    <w:rPr>
      <w:rFonts w:eastAsia="Times New Roman"/>
      <w:b/>
      <w:bCs/>
      <w:color w:val="FF6600"/>
      <w:sz w:val="48"/>
    </w:rPr>
  </w:style>
  <w:style w:type="paragraph" w:customStyle="1" w:styleId="Sub-Title1">
    <w:name w:val="Sub-Title 1"/>
    <w:basedOn w:val="Heading1"/>
    <w:rsid w:val="0022715D"/>
    <w:pPr>
      <w:pBdr>
        <w:top w:val="single" w:sz="8" w:space="1" w:color="800080"/>
      </w:pBdr>
      <w:spacing w:before="1200"/>
    </w:pPr>
    <w:rPr>
      <w:rFonts w:eastAsia="Times New Roman"/>
      <w:sz w:val="24"/>
    </w:rPr>
  </w:style>
  <w:style w:type="paragraph" w:customStyle="1" w:styleId="SubTitle2">
    <w:name w:val="Sub Title 2"/>
    <w:basedOn w:val="Heading3"/>
    <w:rsid w:val="0022715D"/>
    <w:pPr>
      <w:spacing w:after="1080"/>
    </w:pPr>
    <w:rPr>
      <w:rFonts w:eastAsia="Times New Roman"/>
      <w:sz w:val="24"/>
    </w:rPr>
  </w:style>
  <w:style w:type="paragraph" w:customStyle="1" w:styleId="SubTitle3">
    <w:name w:val="Sub Title 3"/>
    <w:basedOn w:val="Normal"/>
    <w:rsid w:val="00021A9D"/>
    <w:pPr>
      <w:jc w:val="right"/>
    </w:pPr>
    <w:rPr>
      <w:rFonts w:eastAsia="Times New Roman"/>
      <w:color w:val="80008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E65BE5"/>
    <w:rPr>
      <w:rFonts w:eastAsia="Times New Roman"/>
      <w:b/>
      <w:bCs/>
      <w:color w:val="666699"/>
      <w:sz w:val="48"/>
    </w:rPr>
  </w:style>
  <w:style w:type="paragraph" w:customStyle="1" w:styleId="TaglineTop">
    <w:name w:val="Tagline Top"/>
    <w:basedOn w:val="Heading1"/>
    <w:rsid w:val="0022715D"/>
    <w:pPr>
      <w:pageBreakBefore/>
      <w:spacing w:after="40"/>
    </w:pPr>
    <w:rPr>
      <w:rFonts w:eastAsia="Times New Roman"/>
      <w:sz w:val="16"/>
    </w:rPr>
  </w:style>
  <w:style w:type="paragraph" w:customStyle="1" w:styleId="DocTitle2">
    <w:name w:val="Doc Title 2"/>
    <w:basedOn w:val="Heading1"/>
    <w:rsid w:val="0022715D"/>
    <w:pPr>
      <w:pBdr>
        <w:top w:val="single" w:sz="8" w:space="1" w:color="800080"/>
        <w:right w:val="single" w:sz="8" w:space="4" w:color="auto"/>
      </w:pBdr>
      <w:spacing w:after="240"/>
    </w:pPr>
    <w:rPr>
      <w:rFonts w:eastAsia="Times New Roman"/>
      <w:b/>
      <w:bCs/>
      <w:color w:val="FF6600"/>
      <w:sz w:val="34"/>
    </w:rPr>
  </w:style>
  <w:style w:type="paragraph" w:customStyle="1" w:styleId="Header2">
    <w:name w:val="Header 2"/>
    <w:basedOn w:val="Heading1"/>
    <w:autoRedefine/>
    <w:rsid w:val="00BE2689"/>
    <w:pPr>
      <w:pBdr>
        <w:top w:val="single" w:sz="8" w:space="1" w:color="666699"/>
      </w:pBdr>
      <w:jc w:val="left"/>
    </w:pPr>
    <w:rPr>
      <w:rFonts w:eastAsia="Times New Roman"/>
      <w:b/>
      <w:sz w:val="28"/>
    </w:rPr>
  </w:style>
  <w:style w:type="paragraph" w:customStyle="1" w:styleId="Header3">
    <w:name w:val="Header 3"/>
    <w:basedOn w:val="Heading2"/>
    <w:autoRedefine/>
    <w:rsid w:val="009665C5"/>
    <w:pPr>
      <w:ind w:left="360"/>
    </w:pPr>
    <w:rPr>
      <w:rFonts w:eastAsia="Times New Roman"/>
      <w:bCs/>
      <w:caps/>
      <w:sz w:val="22"/>
      <w:szCs w:val="22"/>
    </w:rPr>
  </w:style>
  <w:style w:type="character" w:customStyle="1" w:styleId="BodyIndent2">
    <w:name w:val="Body Indent 2"/>
    <w:basedOn w:val="DefaultParagraphFont"/>
    <w:rsid w:val="0022715D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22715D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after="240"/>
      <w:ind w:left="360"/>
    </w:pPr>
    <w:rPr>
      <w:rFonts w:eastAsia="Times New Roman"/>
    </w:rPr>
  </w:style>
  <w:style w:type="paragraph" w:customStyle="1" w:styleId="TblHeader">
    <w:name w:val="Tbl Header"/>
    <w:basedOn w:val="Normal"/>
    <w:autoRedefine/>
    <w:rsid w:val="00BE2689"/>
    <w:pPr>
      <w:jc w:val="center"/>
    </w:pPr>
    <w:rPr>
      <w:rFonts w:ascii="Arial" w:eastAsia="Times New Roman" w:hAnsi="Arial"/>
      <w:b/>
      <w:i/>
      <w:color w:val="FFFFFF"/>
      <w:sz w:val="22"/>
    </w:rPr>
  </w:style>
  <w:style w:type="paragraph" w:customStyle="1" w:styleId="TemplateVerbiage">
    <w:name w:val="Template Verbiage"/>
    <w:basedOn w:val="BodyTextIndent"/>
    <w:rsid w:val="0022715D"/>
    <w:pPr>
      <w:spacing w:after="120"/>
      <w:ind w:left="720"/>
    </w:pPr>
    <w:rPr>
      <w:rFonts w:eastAsia="Times New Roman"/>
      <w:i/>
    </w:rPr>
  </w:style>
  <w:style w:type="table" w:styleId="TableGrid">
    <w:name w:val="Table Grid"/>
    <w:basedOn w:val="TableNormal"/>
    <w:rsid w:val="0022715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Char">
    <w:name w:val="Body Text Indent Char"/>
    <w:aliases w:val="Instruction 2 Char"/>
    <w:basedOn w:val="DefaultParagraphFont"/>
    <w:rsid w:val="00094D66"/>
    <w:rPr>
      <w:rFonts w:ascii="Verdana" w:eastAsia="Times" w:hAnsi="Verdana"/>
      <w:color w:val="800080"/>
      <w:lang w:val="en-US" w:eastAsia="en-US" w:bidi="ar-SA"/>
    </w:rPr>
  </w:style>
  <w:style w:type="paragraph" w:customStyle="1" w:styleId="Header4">
    <w:name w:val="Header 4"/>
    <w:basedOn w:val="Header3"/>
    <w:autoRedefine/>
    <w:rsid w:val="009665C5"/>
    <w:pPr>
      <w:ind w:left="432"/>
    </w:pPr>
    <w:rPr>
      <w:b w:val="0"/>
      <w:caps w:val="0"/>
    </w:rPr>
  </w:style>
  <w:style w:type="paragraph" w:customStyle="1" w:styleId="BlockText4">
    <w:name w:val="Block Text 4"/>
    <w:basedOn w:val="BlockText"/>
    <w:rsid w:val="00094D66"/>
    <w:pPr>
      <w:ind w:left="1800"/>
    </w:pPr>
  </w:style>
  <w:style w:type="character" w:styleId="PageNumber">
    <w:name w:val="page number"/>
    <w:basedOn w:val="DefaultParagraphFont"/>
    <w:rsid w:val="0022715D"/>
  </w:style>
  <w:style w:type="paragraph" w:customStyle="1" w:styleId="StyleHeader2TopSinglesolidlineViolet1ptLinewidth">
    <w:name w:val="Style Header 2 + Top: (Single solid line Violet  1 pt Line width)"/>
    <w:basedOn w:val="Header2"/>
    <w:rsid w:val="0022715D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22715D"/>
    <w:pPr>
      <w:spacing w:before="240" w:after="240"/>
      <w:ind w:left="1440"/>
    </w:pPr>
    <w:rPr>
      <w:rFonts w:eastAsia="Times New Roman"/>
      <w:b/>
      <w:i/>
    </w:rPr>
  </w:style>
  <w:style w:type="character" w:customStyle="1" w:styleId="BodyTextIndentChar1">
    <w:name w:val="Body Text Indent Char1"/>
    <w:aliases w:val="Instruction 2 Char1,Example questions - no hanging indent Char"/>
    <w:basedOn w:val="DefaultParagraphFont"/>
    <w:link w:val="BodyTextIndent"/>
    <w:rsid w:val="0022715D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22715D"/>
  </w:style>
  <w:style w:type="paragraph" w:customStyle="1" w:styleId="TextEntry">
    <w:name w:val="Text Entry"/>
    <w:basedOn w:val="Normal"/>
    <w:autoRedefine/>
    <w:rsid w:val="00F873A6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22715D"/>
    <w:pPr>
      <w:spacing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22715D"/>
    <w:rPr>
      <w:color w:val="800080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22715D"/>
    <w:pPr>
      <w:numPr>
        <w:numId w:val="15"/>
      </w:numPr>
      <w:pBdr>
        <w:top w:val="single" w:sz="8" w:space="0" w:color="800080"/>
      </w:pBdr>
    </w:pPr>
  </w:style>
  <w:style w:type="paragraph" w:customStyle="1" w:styleId="Header3sectionintro">
    <w:name w:val="Header 3 section intro"/>
    <w:basedOn w:val="BodyTextIndent"/>
    <w:autoRedefine/>
    <w:rsid w:val="00B87750"/>
    <w:rPr>
      <w:rFonts w:eastAsia="Times New Roman"/>
      <w:color w:val="auto"/>
    </w:rPr>
  </w:style>
  <w:style w:type="paragraph" w:customStyle="1" w:styleId="Examplequestionsend">
    <w:name w:val="Example questions end"/>
    <w:basedOn w:val="Examplequestions"/>
    <w:rsid w:val="0022715D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22715D"/>
    <w:pPr>
      <w:spacing w:before="320"/>
      <w:ind w:left="1080" w:firstLine="4680"/>
    </w:pPr>
    <w:rPr>
      <w:rFonts w:eastAsia="Times New Roman"/>
    </w:rPr>
  </w:style>
  <w:style w:type="paragraph" w:customStyle="1" w:styleId="Indentedexampleparagraph">
    <w:name w:val="Indented example paragraph"/>
    <w:basedOn w:val="BodyTextIndent"/>
    <w:autoRedefine/>
    <w:rsid w:val="00F478BC"/>
    <w:pPr>
      <w:ind w:left="432"/>
    </w:pPr>
    <w:rPr>
      <w:rFonts w:eastAsia="Times New Roman"/>
      <w:color w:val="auto"/>
    </w:rPr>
  </w:style>
  <w:style w:type="paragraph" w:customStyle="1" w:styleId="StyleDocTitle2Left">
    <w:name w:val="Style Doc Title 2 + Left"/>
    <w:basedOn w:val="DocTitle2"/>
    <w:autoRedefine/>
    <w:rsid w:val="002E67C0"/>
    <w:pPr>
      <w:pBdr>
        <w:top w:val="none" w:sz="0" w:space="0" w:color="auto"/>
        <w:right w:val="none" w:sz="0" w:space="0" w:color="auto"/>
      </w:pBdr>
      <w:jc w:val="left"/>
    </w:pPr>
    <w:rPr>
      <w:color w:val="666699"/>
    </w:rPr>
  </w:style>
  <w:style w:type="paragraph" w:customStyle="1" w:styleId="StyleSub-Title1BlueGray">
    <w:name w:val="Style Sub-Title 1 + BlueGray"/>
    <w:basedOn w:val="Sub-Title1"/>
    <w:rsid w:val="00882B17"/>
    <w:rPr>
      <w:color w:val="666699"/>
    </w:rPr>
  </w:style>
  <w:style w:type="paragraph" w:customStyle="1" w:styleId="StyleSubTitle2VioletAfter48pt">
    <w:name w:val="Style Sub Title 2 + Violet After:  48 pt"/>
    <w:basedOn w:val="SubTitle2"/>
    <w:rsid w:val="00882B17"/>
    <w:pPr>
      <w:spacing w:after="960"/>
    </w:pPr>
    <w:rPr>
      <w:color w:val="666699"/>
    </w:rPr>
  </w:style>
  <w:style w:type="paragraph" w:customStyle="1" w:styleId="StyleSubTitle312pt">
    <w:name w:val="Style Sub Title 3 + 12 pt"/>
    <w:basedOn w:val="SubTitle3"/>
    <w:autoRedefine/>
    <w:rsid w:val="00882B17"/>
    <w:rPr>
      <w:noProof/>
      <w:color w:val="666699"/>
      <w:sz w:val="24"/>
    </w:rPr>
  </w:style>
  <w:style w:type="paragraph" w:customStyle="1" w:styleId="Tablesidetext">
    <w:name w:val="Table side text"/>
    <w:basedOn w:val="Normal"/>
    <w:rsid w:val="00BE2689"/>
    <w:rPr>
      <w:color w:val="FFFFFF"/>
    </w:rPr>
  </w:style>
  <w:style w:type="character" w:styleId="CommentReference">
    <w:name w:val="annotation reference"/>
    <w:basedOn w:val="DefaultParagraphFont"/>
    <w:semiHidden/>
    <w:rsid w:val="00F63E6C"/>
    <w:rPr>
      <w:sz w:val="16"/>
      <w:szCs w:val="16"/>
    </w:rPr>
  </w:style>
  <w:style w:type="paragraph" w:styleId="CommentText">
    <w:name w:val="annotation text"/>
    <w:basedOn w:val="Normal"/>
    <w:semiHidden/>
    <w:rsid w:val="00F63E6C"/>
  </w:style>
  <w:style w:type="paragraph" w:styleId="CommentSubject">
    <w:name w:val="annotation subject"/>
    <w:basedOn w:val="CommentText"/>
    <w:next w:val="CommentText"/>
    <w:semiHidden/>
    <w:rsid w:val="00F63E6C"/>
    <w:rPr>
      <w:b/>
      <w:bCs/>
    </w:rPr>
  </w:style>
  <w:style w:type="paragraph" w:styleId="BalloonText">
    <w:name w:val="Balloon Text"/>
    <w:basedOn w:val="Normal"/>
    <w:semiHidden/>
    <w:rsid w:val="00F63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\AppData\Roaming\Microsoft\Templates\Web%20site%20creation%20strateg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Web site creation strategy.dot</Template>
  <TotalTime>3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> </vt:lpstr>
      <vt:lpstr/>
      <vt:lpstr>[Company name]</vt:lpstr>
      <vt:lpstr>Web Site Creation Strategy</vt:lpstr>
      <vt:lpstr>Version 0.0</vt:lpstr>
      <vt:lpstr>        [Date published]</vt:lpstr>
      <vt:lpstr>Web site creation strategy</vt:lpstr>
      <vt:lpstr>Planning the site</vt:lpstr>
      <vt:lpstr>    Research</vt:lpstr>
      <vt:lpstr>    Research and scheduling</vt:lpstr>
      <vt:lpstr>    Vision and purpose</vt:lpstr>
      <vt:lpstr>    Strategic objectives</vt:lpstr>
      <vt:lpstr>    Critical success factors</vt:lpstr>
      <vt:lpstr>    Technology</vt:lpstr>
      <vt:lpstr>    Risk and pain factors</vt:lpstr>
      <vt:lpstr>    Strategy</vt:lpstr>
      <vt:lpstr>    Competitive landscape</vt:lpstr>
      <vt:lpstr>    Brainstorm</vt:lpstr>
      <vt:lpstr>    Plan</vt:lpstr>
      <vt:lpstr>    Look and feel</vt:lpstr>
      <vt:lpstr>    Project identification</vt:lpstr>
      <vt:lpstr>    Deliverables</vt:lpstr>
      <vt:lpstr>Building the site</vt:lpstr>
      <vt:lpstr>    Discovery</vt:lpstr>
      <vt:lpstr>    Team structure</vt:lpstr>
      <vt:lpstr>    Content</vt:lpstr>
      <vt:lpstr>    Project plan</vt:lpstr>
      <vt:lpstr>    Risk assessment</vt:lpstr>
      <vt:lpstr>    Design</vt:lpstr>
      <vt:lpstr>    Conceptual design and prototypes</vt:lpstr>
      <vt:lpstr>    Technology architecture</vt:lpstr>
      <vt:lpstr>    Quality assurance</vt:lpstr>
      <vt:lpstr>    Implementation</vt:lpstr>
      <vt:lpstr>    Content development</vt:lpstr>
      <vt:lpstr>    Graphic assets</vt:lpstr>
      <vt:lpstr>    Templates</vt:lpstr>
      <vt:lpstr>    Functionality testing</vt:lpstr>
      <vt:lpstr>    Updated project plan</vt:lpstr>
      <vt:lpstr>    Stabilization</vt:lpstr>
      <vt:lpstr>    Testing</vt:lpstr>
      <vt:lpstr>    Bug fixes</vt:lpstr>
      <vt:lpstr>    Deployment</vt:lpstr>
      <vt:lpstr>    Maintenance plan</vt:lpstr>
    </vt:vector>
  </TitlesOfParts>
  <Company/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cp:lastPrinted>2004-11-29T14:32:00Z</cp:lastPrinted>
  <dcterms:created xsi:type="dcterms:W3CDTF">2013-03-02T19:26:00Z</dcterms:created>
  <dcterms:modified xsi:type="dcterms:W3CDTF">2013-03-02T19:29:00Z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TC011628381033</vt:lpwstr>
  </property>
</Properties>
</file>